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79EC" w14:textId="407088C7" w:rsidR="00771F16" w:rsidRPr="00FF6E49" w:rsidRDefault="00311472">
      <w:pPr>
        <w:pStyle w:val="a3"/>
        <w:rPr>
          <w:lang w:val="ru-RU"/>
        </w:rPr>
      </w:pPr>
      <w:r w:rsidRPr="00311472">
        <w:rPr>
          <w:lang w:val="ru-RU"/>
        </w:rPr>
        <w:t>Тестовое задание на позицию «Тестировщик API»</w:t>
      </w:r>
    </w:p>
    <w:p w14:paraId="02683AD1" w14:textId="50CD5D81" w:rsidR="00771F16" w:rsidRPr="00FF6E49" w:rsidRDefault="00311472">
      <w:pPr>
        <w:pStyle w:val="1"/>
        <w:rPr>
          <w:lang w:val="ru-RU"/>
        </w:rPr>
      </w:pPr>
      <w:r w:rsidRPr="00311472">
        <w:rPr>
          <w:lang w:val="ru-RU"/>
        </w:rPr>
        <w:t>Часть 1: Исследовательское тестирование (</w:t>
      </w:r>
      <w:proofErr w:type="spellStart"/>
      <w:r w:rsidRPr="00311472">
        <w:rPr>
          <w:lang w:val="ru-RU"/>
        </w:rPr>
        <w:t>Exploratory</w:t>
      </w:r>
      <w:proofErr w:type="spellEnd"/>
      <w:r w:rsidRPr="00311472">
        <w:rPr>
          <w:lang w:val="ru-RU"/>
        </w:rPr>
        <w:t xml:space="preserve"> </w:t>
      </w:r>
      <w:proofErr w:type="spellStart"/>
      <w:r w:rsidRPr="00311472">
        <w:rPr>
          <w:lang w:val="ru-RU"/>
        </w:rPr>
        <w:t>Testing</w:t>
      </w:r>
      <w:proofErr w:type="spellEnd"/>
      <w:r w:rsidRPr="00311472">
        <w:rPr>
          <w:lang w:val="ru-RU"/>
        </w:rPr>
        <w:t>)</w:t>
      </w:r>
    </w:p>
    <w:p w14:paraId="45C113A2" w14:textId="1B6B1C40" w:rsidR="00150539" w:rsidRPr="00150539" w:rsidRDefault="00150539" w:rsidP="00150539">
      <w:pPr>
        <w:spacing w:after="160"/>
        <w:rPr>
          <w:lang w:val="ru-RU"/>
        </w:rPr>
      </w:pPr>
      <w:r w:rsidRPr="00150539">
        <w:rPr>
          <w:b/>
          <w:bCs/>
          <w:lang w:val="ru-RU"/>
        </w:rPr>
        <w:t>Задача</w:t>
      </w:r>
      <w:proofErr w:type="gramStart"/>
      <w:r w:rsidRPr="00150539">
        <w:rPr>
          <w:b/>
          <w:bCs/>
          <w:lang w:val="ru-RU"/>
        </w:rPr>
        <w:t>:</w:t>
      </w:r>
      <w:r w:rsidRPr="00150539">
        <w:rPr>
          <w:lang w:val="ru-RU"/>
        </w:rPr>
        <w:t> Изучить</w:t>
      </w:r>
      <w:proofErr w:type="gramEnd"/>
      <w:r w:rsidRPr="00150539">
        <w:rPr>
          <w:lang w:val="ru-RU"/>
        </w:rPr>
        <w:t xml:space="preserve"> работу </w:t>
      </w:r>
      <w:proofErr w:type="spellStart"/>
      <w:r w:rsidRPr="00150539">
        <w:rPr>
          <w:lang w:val="ru-RU"/>
        </w:rPr>
        <w:t>эндпоинта</w:t>
      </w:r>
      <w:proofErr w:type="spellEnd"/>
      <w:r w:rsidRPr="00150539">
        <w:rPr>
          <w:lang w:val="ru-RU"/>
        </w:rPr>
        <w:t> GET /</w:t>
      </w:r>
      <w:proofErr w:type="spellStart"/>
      <w:r w:rsidRPr="00150539">
        <w:rPr>
          <w:lang w:val="ru-RU"/>
        </w:rPr>
        <w:t>posts</w:t>
      </w:r>
      <w:proofErr w:type="spellEnd"/>
      <w:r w:rsidRPr="00150539">
        <w:rPr>
          <w:lang w:val="ru-RU"/>
        </w:rPr>
        <w:t> и определить его характеристики.</w:t>
      </w:r>
    </w:p>
    <w:p w14:paraId="1B1AFB2E" w14:textId="77777777" w:rsidR="00150539" w:rsidRPr="00150539" w:rsidRDefault="00150539" w:rsidP="00150539">
      <w:pPr>
        <w:spacing w:after="160" w:line="259" w:lineRule="auto"/>
        <w:rPr>
          <w:lang w:val="ru-RU"/>
        </w:rPr>
      </w:pPr>
      <w:r w:rsidRPr="00150539">
        <w:rPr>
          <w:b/>
          <w:bCs/>
          <w:lang w:val="ru-RU"/>
        </w:rPr>
        <w:t>Требуется проверить:</w:t>
      </w:r>
    </w:p>
    <w:p w14:paraId="7522D891" w14:textId="77777777" w:rsidR="00150539" w:rsidRPr="00150539" w:rsidRDefault="00150539" w:rsidP="00150539">
      <w:pPr>
        <w:numPr>
          <w:ilvl w:val="0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Структуру успешного ответа (поля, типы данных, форматы)</w:t>
      </w:r>
    </w:p>
    <w:p w14:paraId="54DB301B" w14:textId="77777777" w:rsidR="00150539" w:rsidRPr="00150539" w:rsidRDefault="00150539" w:rsidP="00150539">
      <w:pPr>
        <w:numPr>
          <w:ilvl w:val="0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Наличие и функциональность параметров запроса:</w:t>
      </w:r>
    </w:p>
    <w:p w14:paraId="77D15858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proofErr w:type="spellStart"/>
      <w:r w:rsidRPr="00150539">
        <w:rPr>
          <w:lang w:val="ru-RU"/>
        </w:rPr>
        <w:t>userId</w:t>
      </w:r>
      <w:proofErr w:type="spellEnd"/>
      <w:r w:rsidRPr="00150539">
        <w:rPr>
          <w:lang w:val="ru-RU"/>
        </w:rPr>
        <w:t> (фильтрация по пользователю)</w:t>
      </w:r>
    </w:p>
    <w:p w14:paraId="35370E52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_</w:t>
      </w:r>
      <w:proofErr w:type="spellStart"/>
      <w:r w:rsidRPr="00150539">
        <w:rPr>
          <w:lang w:val="ru-RU"/>
        </w:rPr>
        <w:t>limit</w:t>
      </w:r>
      <w:proofErr w:type="spellEnd"/>
      <w:r w:rsidRPr="00150539">
        <w:rPr>
          <w:lang w:val="ru-RU"/>
        </w:rPr>
        <w:t> (ограничение количества результатов)</w:t>
      </w:r>
    </w:p>
    <w:p w14:paraId="1C2D3E6D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_</w:t>
      </w:r>
      <w:proofErr w:type="spellStart"/>
      <w:r w:rsidRPr="00150539">
        <w:rPr>
          <w:lang w:val="ru-RU"/>
        </w:rPr>
        <w:t>page</w:t>
      </w:r>
      <w:proofErr w:type="spellEnd"/>
      <w:r w:rsidRPr="00150539">
        <w:rPr>
          <w:lang w:val="ru-RU"/>
        </w:rPr>
        <w:t> (пагинация)</w:t>
      </w:r>
    </w:p>
    <w:p w14:paraId="0EC09EE3" w14:textId="77777777" w:rsidR="00150539" w:rsidRPr="00150539" w:rsidRDefault="00150539" w:rsidP="00150539">
      <w:pPr>
        <w:numPr>
          <w:ilvl w:val="0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HTTP-заголовки ответа:</w:t>
      </w:r>
    </w:p>
    <w:p w14:paraId="0E9C224A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Content-Type</w:t>
      </w:r>
    </w:p>
    <w:p w14:paraId="16DC30B9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Наличие заголовков кеширования</w:t>
      </w:r>
    </w:p>
    <w:p w14:paraId="1845F9C2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Прочие служебные заголовки</w:t>
      </w:r>
    </w:p>
    <w:p w14:paraId="4F8B4511" w14:textId="77777777" w:rsidR="00150539" w:rsidRPr="00150539" w:rsidRDefault="00150539" w:rsidP="00150539">
      <w:pPr>
        <w:numPr>
          <w:ilvl w:val="0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Реакцию на нестандартные ситуации:</w:t>
      </w:r>
    </w:p>
    <w:p w14:paraId="2CE582DB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Запрос с </w:t>
      </w:r>
      <w:proofErr w:type="spellStart"/>
      <w:r w:rsidRPr="00150539">
        <w:rPr>
          <w:lang w:val="ru-RU"/>
        </w:rPr>
        <w:t>userId</w:t>
      </w:r>
      <w:proofErr w:type="spellEnd"/>
      <w:r w:rsidRPr="00150539">
        <w:rPr>
          <w:lang w:val="ru-RU"/>
        </w:rPr>
        <w:t>=999 (несуществующий пользователь)</w:t>
      </w:r>
    </w:p>
    <w:p w14:paraId="7BD9D1B0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Запрос с некорректными параметрами (?</w:t>
      </w:r>
      <w:proofErr w:type="spellStart"/>
      <w:r w:rsidRPr="00150539">
        <w:rPr>
          <w:lang w:val="ru-RU"/>
        </w:rPr>
        <w:t>invalid_param</w:t>
      </w:r>
      <w:proofErr w:type="spellEnd"/>
      <w:r w:rsidRPr="00150539">
        <w:rPr>
          <w:lang w:val="ru-RU"/>
        </w:rPr>
        <w:t>=</w:t>
      </w:r>
      <w:proofErr w:type="spellStart"/>
      <w:r w:rsidRPr="00150539">
        <w:rPr>
          <w:lang w:val="ru-RU"/>
        </w:rPr>
        <w:t>value</w:t>
      </w:r>
      <w:proofErr w:type="spellEnd"/>
      <w:r w:rsidRPr="00150539">
        <w:rPr>
          <w:lang w:val="ru-RU"/>
        </w:rPr>
        <w:t>)</w:t>
      </w:r>
    </w:p>
    <w:p w14:paraId="6E4E4DBD" w14:textId="77777777" w:rsidR="00150539" w:rsidRPr="00150539" w:rsidRDefault="00150539" w:rsidP="00150539">
      <w:pPr>
        <w:numPr>
          <w:ilvl w:val="1"/>
          <w:numId w:val="27"/>
        </w:numPr>
        <w:spacing w:after="160" w:line="259" w:lineRule="auto"/>
        <w:rPr>
          <w:lang w:val="ru-RU"/>
        </w:rPr>
      </w:pPr>
      <w:r w:rsidRPr="00150539">
        <w:rPr>
          <w:lang w:val="ru-RU"/>
        </w:rPr>
        <w:t>Запрос с превышением разумного лимита (?_</w:t>
      </w:r>
      <w:proofErr w:type="spellStart"/>
      <w:r w:rsidRPr="00150539">
        <w:rPr>
          <w:lang w:val="ru-RU"/>
        </w:rPr>
        <w:t>limit</w:t>
      </w:r>
      <w:proofErr w:type="spellEnd"/>
      <w:r w:rsidRPr="00150539">
        <w:rPr>
          <w:lang w:val="ru-RU"/>
        </w:rPr>
        <w:t>=1000)</w:t>
      </w:r>
    </w:p>
    <w:p w14:paraId="4D092ECA" w14:textId="75C2954C" w:rsidR="00150539" w:rsidRDefault="00150539" w:rsidP="00150539">
      <w:pPr>
        <w:rPr>
          <w:lang w:val="ru-RU"/>
        </w:rPr>
      </w:pPr>
      <w:r w:rsidRPr="00150539">
        <w:rPr>
          <w:b/>
          <w:bCs/>
          <w:lang w:val="ru-RU"/>
        </w:rPr>
        <w:t>Вопрос для анализа</w:t>
      </w:r>
      <w:proofErr w:type="gramStart"/>
      <w:r w:rsidRPr="00150539">
        <w:rPr>
          <w:b/>
          <w:bCs/>
          <w:lang w:val="ru-RU"/>
        </w:rPr>
        <w:t>:</w:t>
      </w:r>
      <w:r w:rsidRPr="00150539">
        <w:rPr>
          <w:lang w:val="ru-RU"/>
        </w:rPr>
        <w:t> Как</w:t>
      </w:r>
      <w:proofErr w:type="gramEnd"/>
      <w:r w:rsidRPr="00150539">
        <w:rPr>
          <w:lang w:val="ru-RU"/>
        </w:rPr>
        <w:t xml:space="preserve"> получить первые 5 постов пользователя с </w:t>
      </w:r>
      <w:proofErr w:type="spellStart"/>
      <w:r w:rsidRPr="00150539">
        <w:rPr>
          <w:lang w:val="ru-RU"/>
        </w:rPr>
        <w:t>userId</w:t>
      </w:r>
      <w:proofErr w:type="spellEnd"/>
      <w:r w:rsidRPr="00150539">
        <w:rPr>
          <w:lang w:val="ru-RU"/>
        </w:rPr>
        <w:t>=7? Составить полный URL и описать ожидаемый результат.</w:t>
      </w:r>
    </w:p>
    <w:p w14:paraId="08D1DAC6" w14:textId="5BD801FE" w:rsidR="00150539" w:rsidRPr="00150539" w:rsidRDefault="00150539" w:rsidP="00150539">
      <w:pPr>
        <w:spacing w:after="160" w:line="259" w:lineRule="auto"/>
      </w:pPr>
      <w:r>
        <w:rPr>
          <w:lang w:val="ru-RU"/>
        </w:rPr>
        <w:br w:type="page"/>
      </w:r>
    </w:p>
    <w:p w14:paraId="1D77AD21" w14:textId="6294E5B1" w:rsidR="000A0F9B" w:rsidRDefault="00150539" w:rsidP="00150539">
      <w:pPr>
        <w:jc w:val="center"/>
        <w:rPr>
          <w:lang w:val="ru-RU"/>
        </w:rPr>
      </w:pPr>
      <w:r>
        <w:rPr>
          <w:lang w:val="ru-RU"/>
        </w:rPr>
        <w:lastRenderedPageBreak/>
        <w:t>ВЫПОЛНЕНИЕ</w:t>
      </w:r>
    </w:p>
    <w:p w14:paraId="0267836C" w14:textId="30FC8830" w:rsidR="00150539" w:rsidRDefault="00150539" w:rsidP="00150539">
      <w:pPr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Массив данных:</w:t>
      </w:r>
    </w:p>
    <w:p w14:paraId="07A28E31" w14:textId="77777777" w:rsidR="00150539" w:rsidRPr="00150539" w:rsidRDefault="00150539" w:rsidP="00150539">
      <w:pPr>
        <w:spacing w:after="160" w:line="259" w:lineRule="auto"/>
      </w:pPr>
      <w:r w:rsidRPr="00150539">
        <w:t>[</w:t>
      </w:r>
    </w:p>
    <w:p w14:paraId="0235AF11" w14:textId="77777777" w:rsidR="00150539" w:rsidRPr="00150539" w:rsidRDefault="00150539" w:rsidP="00150539">
      <w:pPr>
        <w:spacing w:after="160" w:line="259" w:lineRule="auto"/>
      </w:pPr>
      <w:r w:rsidRPr="00150539">
        <w:t xml:space="preserve">  {</w:t>
      </w:r>
    </w:p>
    <w:p w14:paraId="6089DAAB" w14:textId="6BD0A6CA" w:rsidR="00150539" w:rsidRPr="00150539" w:rsidRDefault="00150539" w:rsidP="00150539">
      <w:pPr>
        <w:spacing w:after="160" w:line="259" w:lineRule="auto"/>
      </w:pPr>
      <w:r w:rsidRPr="00150539">
        <w:t xml:space="preserve">    "</w:t>
      </w:r>
      <w:proofErr w:type="spellStart"/>
      <w:r w:rsidRPr="00150539">
        <w:t>userId</w:t>
      </w:r>
      <w:proofErr w:type="spellEnd"/>
      <w:r w:rsidRPr="00150539">
        <w:t>":</w:t>
      </w:r>
      <w:r w:rsidRPr="00150539">
        <w:t xml:space="preserve"> </w:t>
      </w:r>
      <w:r>
        <w:t>int</w:t>
      </w:r>
      <w:r w:rsidRPr="00150539">
        <w:t>,</w:t>
      </w:r>
    </w:p>
    <w:p w14:paraId="2396B482" w14:textId="6BC89BCE" w:rsidR="00150539" w:rsidRPr="00150539" w:rsidRDefault="00150539" w:rsidP="00150539">
      <w:pPr>
        <w:spacing w:after="160" w:line="259" w:lineRule="auto"/>
      </w:pPr>
      <w:r w:rsidRPr="00150539">
        <w:t xml:space="preserve">    "id": </w:t>
      </w:r>
      <w:r>
        <w:t>int</w:t>
      </w:r>
      <w:r w:rsidRPr="00150539">
        <w:t>,</w:t>
      </w:r>
    </w:p>
    <w:p w14:paraId="6797964C" w14:textId="424A4FD8" w:rsidR="00150539" w:rsidRPr="00150539" w:rsidRDefault="00150539" w:rsidP="00150539">
      <w:pPr>
        <w:spacing w:after="160" w:line="259" w:lineRule="auto"/>
      </w:pPr>
      <w:r w:rsidRPr="00150539">
        <w:t xml:space="preserve">    "title": "</w:t>
      </w:r>
      <w:r>
        <w:t>string</w:t>
      </w:r>
      <w:r w:rsidRPr="00150539">
        <w:t>",</w:t>
      </w:r>
    </w:p>
    <w:p w14:paraId="3D6DCEDB" w14:textId="08B1F707" w:rsidR="00150539" w:rsidRPr="00150539" w:rsidRDefault="00150539" w:rsidP="00150539">
      <w:pPr>
        <w:spacing w:after="160" w:line="259" w:lineRule="auto"/>
      </w:pPr>
      <w:r w:rsidRPr="00150539">
        <w:t xml:space="preserve">    "body": "</w:t>
      </w:r>
      <w:r>
        <w:t>string</w:t>
      </w:r>
      <w:r w:rsidRPr="00150539">
        <w:t>"</w:t>
      </w:r>
    </w:p>
    <w:p w14:paraId="38A57AF4" w14:textId="7A8FA84D" w:rsidR="00150539" w:rsidRDefault="00150539" w:rsidP="00150539">
      <w:r w:rsidRPr="00150539">
        <w:t xml:space="preserve">  </w:t>
      </w:r>
      <w:r w:rsidRPr="00150539">
        <w:rPr>
          <w:lang w:val="ru-RU"/>
        </w:rPr>
        <w:t>},</w:t>
      </w:r>
    </w:p>
    <w:p w14:paraId="371653A6" w14:textId="0681312E" w:rsidR="00150539" w:rsidRDefault="00150539" w:rsidP="00150539">
      <w:r>
        <w:t>…</w:t>
      </w:r>
    </w:p>
    <w:p w14:paraId="64929D4A" w14:textId="67A91152" w:rsidR="00150539" w:rsidRPr="00150539" w:rsidRDefault="00150539" w:rsidP="00150539">
      <w:pPr>
        <w:spacing w:after="160" w:line="259" w:lineRule="auto"/>
        <w:rPr>
          <w:lang w:val="ru-RU"/>
        </w:rPr>
      </w:pPr>
      <w:r w:rsidRPr="009B4CB6">
        <w:rPr>
          <w:lang w:val="ru-RU"/>
        </w:rPr>
        <w:t>]</w:t>
      </w:r>
    </w:p>
    <w:p w14:paraId="1D09ED1F" w14:textId="3BEB4F46" w:rsidR="00150539" w:rsidRPr="009B4CB6" w:rsidRDefault="00150539" w:rsidP="00150539">
      <w:pPr>
        <w:rPr>
          <w:lang w:val="ru-RU"/>
        </w:rPr>
      </w:pPr>
      <w:r w:rsidRPr="009B4CB6">
        <w:rPr>
          <w:lang w:val="ru-RU"/>
        </w:rPr>
        <w:t>2.</w:t>
      </w:r>
      <w:r w:rsidRPr="009B4CB6">
        <w:rPr>
          <w:lang w:val="ru-RU"/>
        </w:rPr>
        <w:tab/>
      </w:r>
      <w:r w:rsidR="009B4CB6" w:rsidRPr="009B4CB6">
        <w:rPr>
          <w:lang w:val="ru-RU"/>
        </w:rPr>
        <w:t>Наличие и функциональность параметров запроса: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B6" w14:paraId="406F3BB5" w14:textId="77777777" w:rsidTr="009B4CB6">
        <w:tc>
          <w:tcPr>
            <w:tcW w:w="4508" w:type="dxa"/>
            <w:vAlign w:val="center"/>
          </w:tcPr>
          <w:p w14:paraId="3A06E181" w14:textId="2C9BE69C" w:rsidR="009B4CB6" w:rsidRDefault="009B4CB6" w:rsidP="009B4CB6">
            <w:pPr>
              <w:rPr>
                <w:lang w:val="ru-RU"/>
              </w:rPr>
            </w:pPr>
            <w:proofErr w:type="spellStart"/>
            <w:r w:rsidRPr="009B4CB6">
              <w:rPr>
                <w:lang w:val="ru-RU"/>
              </w:rPr>
              <w:t>userId</w:t>
            </w:r>
            <w:proofErr w:type="spellEnd"/>
            <w:r w:rsidRPr="009B4CB6">
              <w:rPr>
                <w:lang w:val="ru-RU"/>
              </w:rPr>
              <w:t xml:space="preserve"> (фильтрация по пользователю)</w:t>
            </w:r>
          </w:p>
        </w:tc>
        <w:tc>
          <w:tcPr>
            <w:tcW w:w="4508" w:type="dxa"/>
            <w:vAlign w:val="center"/>
          </w:tcPr>
          <w:p w14:paraId="3505F405" w14:textId="556A7702" w:rsidR="009B4CB6" w:rsidRDefault="009B4CB6" w:rsidP="009B4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9B4CB6" w14:paraId="5C3C8A9C" w14:textId="77777777" w:rsidTr="009B4CB6">
        <w:tc>
          <w:tcPr>
            <w:tcW w:w="4508" w:type="dxa"/>
            <w:vAlign w:val="center"/>
          </w:tcPr>
          <w:p w14:paraId="06526B12" w14:textId="12D8D940" w:rsidR="009B4CB6" w:rsidRPr="009B4CB6" w:rsidRDefault="009B4CB6" w:rsidP="009B4CB6">
            <w:r w:rsidRPr="009B4CB6">
              <w:rPr>
                <w:lang w:val="ru-RU"/>
              </w:rPr>
              <w:t>ограничение количества результатов</w:t>
            </w:r>
          </w:p>
        </w:tc>
        <w:tc>
          <w:tcPr>
            <w:tcW w:w="4508" w:type="dxa"/>
            <w:vAlign w:val="center"/>
          </w:tcPr>
          <w:p w14:paraId="22E23CA0" w14:textId="4A61AD4E" w:rsidR="009B4CB6" w:rsidRPr="009D4FEC" w:rsidRDefault="009D4FEC" w:rsidP="009B4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9B4CB6" w14:paraId="40F509A3" w14:textId="77777777" w:rsidTr="009B4CB6">
        <w:tc>
          <w:tcPr>
            <w:tcW w:w="4508" w:type="dxa"/>
            <w:vAlign w:val="center"/>
          </w:tcPr>
          <w:p w14:paraId="199E5D43" w14:textId="48196F8A" w:rsidR="009B4CB6" w:rsidRPr="009B4CB6" w:rsidRDefault="009B4CB6" w:rsidP="009B4CB6">
            <w:r w:rsidRPr="009B4CB6">
              <w:rPr>
                <w:lang w:val="ru-RU"/>
              </w:rPr>
              <w:t>пагинация</w:t>
            </w:r>
          </w:p>
        </w:tc>
        <w:tc>
          <w:tcPr>
            <w:tcW w:w="4508" w:type="dxa"/>
            <w:vAlign w:val="center"/>
          </w:tcPr>
          <w:p w14:paraId="6B6C9DF7" w14:textId="635A9FC0" w:rsidR="009B4CB6" w:rsidRPr="009D4FEC" w:rsidRDefault="009D4FEC" w:rsidP="009B4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14:paraId="269F9DFD" w14:textId="262093B0" w:rsidR="009B4CB6" w:rsidRPr="009B4CB6" w:rsidRDefault="009B4CB6" w:rsidP="009B4CB6">
      <w:pPr>
        <w:spacing w:before="10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</w:r>
      <w:r w:rsidRPr="00150539">
        <w:rPr>
          <w:lang w:val="ru-RU"/>
        </w:rPr>
        <w:t>HTTP-заголовки ответа</w:t>
      </w:r>
      <w:r w:rsidRPr="009B4CB6">
        <w:rPr>
          <w:lang w:val="ru-RU"/>
        </w:rPr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B6" w:rsidRPr="009B4CB6" w14:paraId="0D5AB85C" w14:textId="77777777" w:rsidTr="009742F4">
        <w:tc>
          <w:tcPr>
            <w:tcW w:w="4508" w:type="dxa"/>
            <w:vAlign w:val="center"/>
          </w:tcPr>
          <w:p w14:paraId="547CCAE0" w14:textId="39A469F2" w:rsid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>Content-Type</w:t>
            </w:r>
          </w:p>
        </w:tc>
        <w:tc>
          <w:tcPr>
            <w:tcW w:w="4508" w:type="dxa"/>
            <w:vAlign w:val="center"/>
          </w:tcPr>
          <w:p w14:paraId="527FD6A7" w14:textId="7AB229E1" w:rsidR="009B4CB6" w:rsidRPr="009B4CB6" w:rsidRDefault="009B4CB6" w:rsidP="009742F4">
            <w:pPr>
              <w:jc w:val="center"/>
            </w:pPr>
            <w:r>
              <w:rPr>
                <w:lang w:val="ru-RU"/>
              </w:rPr>
              <w:t>Стандарт</w:t>
            </w:r>
            <w:r w:rsidRPr="009B4CB6">
              <w:t xml:space="preserve"> (</w:t>
            </w:r>
            <w:r w:rsidRPr="009B4CB6">
              <w:t>application/</w:t>
            </w:r>
            <w:proofErr w:type="spellStart"/>
            <w:r w:rsidRPr="009B4CB6">
              <w:t>json</w:t>
            </w:r>
            <w:proofErr w:type="spellEnd"/>
            <w:r w:rsidRPr="009B4CB6">
              <w:t>; charset=UTF-8</w:t>
            </w:r>
            <w:r w:rsidRPr="009B4CB6">
              <w:t>)</w:t>
            </w:r>
          </w:p>
        </w:tc>
      </w:tr>
      <w:tr w:rsidR="009B4CB6" w14:paraId="13C5FA3F" w14:textId="77777777" w:rsidTr="009742F4">
        <w:tc>
          <w:tcPr>
            <w:tcW w:w="4508" w:type="dxa"/>
            <w:vAlign w:val="center"/>
          </w:tcPr>
          <w:p w14:paraId="6C5F6647" w14:textId="189E1667" w:rsidR="009B4CB6" w:rsidRP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>Наличие заголовков кеширования</w:t>
            </w:r>
          </w:p>
        </w:tc>
        <w:tc>
          <w:tcPr>
            <w:tcW w:w="4508" w:type="dxa"/>
            <w:vAlign w:val="center"/>
          </w:tcPr>
          <w:p w14:paraId="22E3AF3A" w14:textId="1B74BF25" w:rsidR="009B4CB6" w:rsidRDefault="009B4CB6" w:rsidP="009742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  <w:r w:rsidR="009D4FEC">
              <w:rPr>
                <w:lang w:val="ru-RU"/>
              </w:rPr>
              <w:t xml:space="preserve"> требуется</w:t>
            </w:r>
          </w:p>
        </w:tc>
      </w:tr>
      <w:tr w:rsidR="009B4CB6" w14:paraId="718FB8A2" w14:textId="77777777" w:rsidTr="009742F4">
        <w:tc>
          <w:tcPr>
            <w:tcW w:w="4508" w:type="dxa"/>
            <w:vAlign w:val="center"/>
          </w:tcPr>
          <w:p w14:paraId="2D1E02E1" w14:textId="223C9A59" w:rsidR="009B4CB6" w:rsidRP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>Прочие служебные заголовки</w:t>
            </w:r>
          </w:p>
        </w:tc>
        <w:tc>
          <w:tcPr>
            <w:tcW w:w="4508" w:type="dxa"/>
            <w:vAlign w:val="center"/>
          </w:tcPr>
          <w:p w14:paraId="736129DB" w14:textId="7A7DD965" w:rsidR="009B4CB6" w:rsidRPr="00DE5E4E" w:rsidRDefault="009B4CB6" w:rsidP="009742F4">
            <w:pPr>
              <w:jc w:val="center"/>
            </w:pPr>
            <w:r>
              <w:rPr>
                <w:lang w:val="ru-RU"/>
              </w:rPr>
              <w:t>Не</w:t>
            </w:r>
            <w:r w:rsidR="009D4FEC">
              <w:rPr>
                <w:lang w:val="ru-RU"/>
              </w:rPr>
              <w:t xml:space="preserve"> требуются</w:t>
            </w:r>
          </w:p>
        </w:tc>
      </w:tr>
    </w:tbl>
    <w:p w14:paraId="270B19A3" w14:textId="2595EA0D" w:rsidR="009B4CB6" w:rsidRPr="009B4CB6" w:rsidRDefault="009B4CB6" w:rsidP="009B4CB6">
      <w:pPr>
        <w:spacing w:before="100"/>
        <w:rPr>
          <w:lang w:val="ru-RU"/>
        </w:rPr>
      </w:pPr>
      <w:r w:rsidRPr="009B4CB6">
        <w:rPr>
          <w:lang w:val="ru-RU"/>
        </w:rPr>
        <w:t>4.</w:t>
      </w:r>
      <w:r w:rsidRPr="009B4CB6">
        <w:rPr>
          <w:lang w:val="ru-RU"/>
        </w:rPr>
        <w:tab/>
      </w:r>
      <w:r w:rsidRPr="009B4CB6">
        <w:rPr>
          <w:lang w:val="ru-RU"/>
        </w:rPr>
        <w:t>Реакцию на нестандартные ситуации: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B6" w:rsidRPr="009B4CB6" w14:paraId="0329839B" w14:textId="77777777" w:rsidTr="009742F4">
        <w:tc>
          <w:tcPr>
            <w:tcW w:w="4508" w:type="dxa"/>
            <w:vAlign w:val="center"/>
          </w:tcPr>
          <w:p w14:paraId="6FE34918" w14:textId="13E4FB98" w:rsid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 xml:space="preserve">Запрос с </w:t>
            </w:r>
            <w:proofErr w:type="spellStart"/>
            <w:r w:rsidRPr="009B4CB6">
              <w:rPr>
                <w:lang w:val="ru-RU"/>
              </w:rPr>
              <w:t>userId</w:t>
            </w:r>
            <w:proofErr w:type="spellEnd"/>
            <w:r w:rsidRPr="009B4CB6">
              <w:rPr>
                <w:lang w:val="ru-RU"/>
              </w:rPr>
              <w:t>=999 (несуществующий пользователь)</w:t>
            </w:r>
          </w:p>
        </w:tc>
        <w:tc>
          <w:tcPr>
            <w:tcW w:w="4508" w:type="dxa"/>
            <w:vAlign w:val="center"/>
          </w:tcPr>
          <w:p w14:paraId="7D781779" w14:textId="77777777" w:rsidR="009B4CB6" w:rsidRPr="009B4CB6" w:rsidRDefault="009B4CB6" w:rsidP="009742F4">
            <w:pPr>
              <w:jc w:val="center"/>
            </w:pPr>
            <w:r>
              <w:rPr>
                <w:lang w:val="ru-RU"/>
              </w:rPr>
              <w:t>Стандарт</w:t>
            </w:r>
            <w:r w:rsidRPr="009B4CB6">
              <w:t xml:space="preserve"> (application/</w:t>
            </w:r>
            <w:proofErr w:type="spellStart"/>
            <w:r w:rsidRPr="009B4CB6">
              <w:t>json</w:t>
            </w:r>
            <w:proofErr w:type="spellEnd"/>
            <w:r w:rsidRPr="009B4CB6">
              <w:t>; charset=UTF-8)</w:t>
            </w:r>
          </w:p>
        </w:tc>
      </w:tr>
      <w:tr w:rsidR="009B4CB6" w14:paraId="6E7927BB" w14:textId="77777777" w:rsidTr="009742F4">
        <w:tc>
          <w:tcPr>
            <w:tcW w:w="4508" w:type="dxa"/>
            <w:vAlign w:val="center"/>
          </w:tcPr>
          <w:p w14:paraId="6AAA9484" w14:textId="260B538B" w:rsidR="009B4CB6" w:rsidRP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>Запрос с некорректными параметрами (?</w:t>
            </w:r>
            <w:proofErr w:type="spellStart"/>
            <w:r w:rsidRPr="009B4CB6">
              <w:rPr>
                <w:lang w:val="ru-RU"/>
              </w:rPr>
              <w:t>invalid_param</w:t>
            </w:r>
            <w:proofErr w:type="spellEnd"/>
            <w:r w:rsidRPr="009B4CB6">
              <w:rPr>
                <w:lang w:val="ru-RU"/>
              </w:rPr>
              <w:t>=</w:t>
            </w:r>
            <w:proofErr w:type="spellStart"/>
            <w:r w:rsidRPr="009B4CB6">
              <w:rPr>
                <w:lang w:val="ru-RU"/>
              </w:rPr>
              <w:t>value</w:t>
            </w:r>
            <w:proofErr w:type="spellEnd"/>
            <w:r w:rsidRPr="009B4CB6">
              <w:rPr>
                <w:lang w:val="ru-RU"/>
              </w:rPr>
              <w:t>)</w:t>
            </w:r>
          </w:p>
        </w:tc>
        <w:tc>
          <w:tcPr>
            <w:tcW w:w="4508" w:type="dxa"/>
            <w:vAlign w:val="center"/>
          </w:tcPr>
          <w:p w14:paraId="2D108989" w14:textId="2CCC1B6B" w:rsidR="009B4CB6" w:rsidRPr="00DE5E4E" w:rsidRDefault="00DE5E4E" w:rsidP="009742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 влияет на результат, </w:t>
            </w:r>
            <w:proofErr w:type="spellStart"/>
            <w:r w:rsidRPr="00DE5E4E">
              <w:rPr>
                <w:lang w:val="ru-RU"/>
              </w:rPr>
              <w:t>Status</w:t>
            </w:r>
            <w:proofErr w:type="spellEnd"/>
            <w:r w:rsidRPr="00DE5E4E">
              <w:rPr>
                <w:lang w:val="ru-RU"/>
              </w:rPr>
              <w:t xml:space="preserve"> Code</w:t>
            </w:r>
            <w:r w:rsidRPr="00DE5E4E">
              <w:rPr>
                <w:lang w:val="ru-RU"/>
              </w:rPr>
              <w:t xml:space="preserve"> 200</w:t>
            </w:r>
          </w:p>
        </w:tc>
      </w:tr>
      <w:tr w:rsidR="009B4CB6" w14:paraId="78C46F8E" w14:textId="77777777" w:rsidTr="009742F4">
        <w:tc>
          <w:tcPr>
            <w:tcW w:w="4508" w:type="dxa"/>
            <w:vAlign w:val="center"/>
          </w:tcPr>
          <w:p w14:paraId="38F61E68" w14:textId="3261DCED" w:rsidR="009B4CB6" w:rsidRPr="009B4CB6" w:rsidRDefault="009B4CB6" w:rsidP="009742F4">
            <w:pPr>
              <w:rPr>
                <w:lang w:val="ru-RU"/>
              </w:rPr>
            </w:pPr>
            <w:r w:rsidRPr="009B4CB6">
              <w:rPr>
                <w:lang w:val="ru-RU"/>
              </w:rPr>
              <w:t>Запрос с превышением разумного лимита (?_</w:t>
            </w:r>
            <w:proofErr w:type="spellStart"/>
            <w:r w:rsidRPr="009B4CB6">
              <w:rPr>
                <w:lang w:val="ru-RU"/>
              </w:rPr>
              <w:t>limit</w:t>
            </w:r>
            <w:proofErr w:type="spellEnd"/>
            <w:r w:rsidRPr="009B4CB6">
              <w:rPr>
                <w:lang w:val="ru-RU"/>
              </w:rPr>
              <w:t>=1000)</w:t>
            </w:r>
          </w:p>
        </w:tc>
        <w:tc>
          <w:tcPr>
            <w:tcW w:w="4508" w:type="dxa"/>
            <w:vAlign w:val="center"/>
          </w:tcPr>
          <w:p w14:paraId="54F93DCB" w14:textId="62C2E9FB" w:rsidR="009B4CB6" w:rsidRPr="00DE5E4E" w:rsidRDefault="00DE5E4E" w:rsidP="009742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Выдает все 100 элементов массива, </w:t>
            </w:r>
            <w:r>
              <w:t>SC</w:t>
            </w:r>
            <w:r w:rsidRPr="00DE5E4E">
              <w:rPr>
                <w:lang w:val="ru-RU"/>
              </w:rPr>
              <w:t xml:space="preserve"> 200</w:t>
            </w:r>
          </w:p>
        </w:tc>
      </w:tr>
    </w:tbl>
    <w:p w14:paraId="46F78BDA" w14:textId="77777777" w:rsidR="00DE5E4E" w:rsidRDefault="00DE5E4E" w:rsidP="00DE5E4E">
      <w:pPr>
        <w:spacing w:before="100"/>
        <w:rPr>
          <w:lang w:val="ru-RU"/>
        </w:rPr>
      </w:pPr>
      <w:r w:rsidRPr="00150539">
        <w:rPr>
          <w:b/>
          <w:bCs/>
          <w:lang w:val="ru-RU"/>
        </w:rPr>
        <w:t>Вопрос для анализа</w:t>
      </w:r>
      <w:proofErr w:type="gramStart"/>
      <w:r w:rsidRPr="00150539">
        <w:rPr>
          <w:b/>
          <w:bCs/>
          <w:lang w:val="ru-RU"/>
        </w:rPr>
        <w:t>:</w:t>
      </w:r>
      <w:r w:rsidRPr="00150539">
        <w:rPr>
          <w:lang w:val="ru-RU"/>
        </w:rPr>
        <w:t> Как</w:t>
      </w:r>
      <w:proofErr w:type="gramEnd"/>
      <w:r w:rsidRPr="00150539">
        <w:rPr>
          <w:lang w:val="ru-RU"/>
        </w:rPr>
        <w:t xml:space="preserve"> получить первые 5 постов пользователя с </w:t>
      </w:r>
      <w:proofErr w:type="spellStart"/>
      <w:r w:rsidRPr="00150539">
        <w:rPr>
          <w:lang w:val="ru-RU"/>
        </w:rPr>
        <w:t>userId</w:t>
      </w:r>
      <w:proofErr w:type="spellEnd"/>
      <w:r w:rsidRPr="00150539">
        <w:rPr>
          <w:lang w:val="ru-RU"/>
        </w:rPr>
        <w:t>=7? Составить полный URL и описать ожидаемый результат.</w:t>
      </w:r>
    </w:p>
    <w:p w14:paraId="287ECF9B" w14:textId="1DB6DB22" w:rsidR="00DE5E4E" w:rsidRDefault="00DE5E4E" w:rsidP="00DE5E4E">
      <w:pPr>
        <w:rPr>
          <w:lang w:val="ru-RU"/>
        </w:rPr>
      </w:pPr>
      <w:r>
        <w:rPr>
          <w:b/>
          <w:bCs/>
          <w:lang w:val="ru-RU"/>
        </w:rPr>
        <w:t>Ответ</w:t>
      </w:r>
      <w:r w:rsidRPr="00150539">
        <w:rPr>
          <w:b/>
          <w:bCs/>
          <w:lang w:val="ru-RU"/>
        </w:rPr>
        <w:t xml:space="preserve"> :</w:t>
      </w:r>
    </w:p>
    <w:p w14:paraId="50A9CA4C" w14:textId="5EE6CA85" w:rsidR="00D3282A" w:rsidRDefault="00DE5E4E" w:rsidP="00DE5E4E">
      <w:hyperlink r:id="rId7" w:history="1">
        <w:r w:rsidRPr="00250710">
          <w:rPr>
            <w:rStyle w:val="aff0"/>
          </w:rPr>
          <w:t>https://jsonplaceholder.typicode.com</w:t>
        </w:r>
      </w:hyperlink>
      <w:r>
        <w:t xml:space="preserve"> </w:t>
      </w:r>
      <w:r w:rsidRPr="00DE5E4E">
        <w:t>/</w:t>
      </w:r>
      <w:proofErr w:type="spellStart"/>
      <w:r w:rsidRPr="00DE5E4E">
        <w:t>posts?userId</w:t>
      </w:r>
      <w:proofErr w:type="spellEnd"/>
      <w:r w:rsidRPr="00DE5E4E">
        <w:t>=7&amp;_limit=5</w:t>
      </w:r>
    </w:p>
    <w:p w14:paraId="56F438FB" w14:textId="77777777" w:rsidR="00D3282A" w:rsidRDefault="00D3282A">
      <w:pPr>
        <w:spacing w:after="160" w:line="259" w:lineRule="auto"/>
      </w:pPr>
      <w:r>
        <w:br w:type="page"/>
      </w:r>
    </w:p>
    <w:p w14:paraId="3E2A55AC" w14:textId="60286883" w:rsidR="00D3282A" w:rsidRPr="00D3282A" w:rsidRDefault="00D3282A" w:rsidP="00D3282A">
      <w:pPr>
        <w:pStyle w:val="1"/>
      </w:pPr>
      <w:r w:rsidRPr="00311472">
        <w:rPr>
          <w:lang w:val="ru-RU"/>
        </w:rPr>
        <w:t xml:space="preserve">Часть </w:t>
      </w:r>
      <w:r w:rsidRPr="00D3282A">
        <w:rPr>
          <w:lang w:val="ru-RU"/>
        </w:rPr>
        <w:t>2</w:t>
      </w:r>
      <w:r w:rsidRPr="00311472">
        <w:rPr>
          <w:lang w:val="ru-RU"/>
        </w:rPr>
        <w:t xml:space="preserve">: </w:t>
      </w:r>
      <w:r w:rsidRPr="00D3282A">
        <w:rPr>
          <w:lang w:val="ru-RU"/>
        </w:rPr>
        <w:t>Тестирование создания ресурса (POST)</w:t>
      </w:r>
    </w:p>
    <w:p w14:paraId="0702553A" w14:textId="77777777" w:rsidR="00D3282A" w:rsidRPr="00D3282A" w:rsidRDefault="00D3282A" w:rsidP="00D3282A">
      <w:pPr>
        <w:spacing w:before="160"/>
        <w:rPr>
          <w:lang w:val="ru-RU"/>
        </w:rPr>
      </w:pPr>
      <w:r w:rsidRPr="00D3282A">
        <w:rPr>
          <w:b/>
          <w:bCs/>
          <w:lang w:val="ru-RU"/>
        </w:rPr>
        <w:t>Задача</w:t>
      </w:r>
      <w:proofErr w:type="gramStart"/>
      <w:r w:rsidRPr="00D3282A">
        <w:rPr>
          <w:b/>
          <w:bCs/>
          <w:lang w:val="ru-RU"/>
        </w:rPr>
        <w:t>:</w:t>
      </w:r>
      <w:r w:rsidRPr="00D3282A">
        <w:rPr>
          <w:lang w:val="ru-RU"/>
        </w:rPr>
        <w:t> Протестировать</w:t>
      </w:r>
      <w:proofErr w:type="gramEnd"/>
      <w:r w:rsidRPr="00D3282A">
        <w:rPr>
          <w:lang w:val="ru-RU"/>
        </w:rPr>
        <w:t xml:space="preserve"> </w:t>
      </w:r>
      <w:proofErr w:type="spellStart"/>
      <w:r w:rsidRPr="00D3282A">
        <w:rPr>
          <w:lang w:val="ru-RU"/>
        </w:rPr>
        <w:t>эндпоинт</w:t>
      </w:r>
      <w:proofErr w:type="spellEnd"/>
      <w:r w:rsidRPr="00D3282A">
        <w:rPr>
          <w:lang w:val="ru-RU"/>
        </w:rPr>
        <w:t> POST /</w:t>
      </w:r>
      <w:proofErr w:type="spellStart"/>
      <w:r w:rsidRPr="00D3282A">
        <w:rPr>
          <w:lang w:val="ru-RU"/>
        </w:rPr>
        <w:t>posts</w:t>
      </w:r>
      <w:proofErr w:type="spellEnd"/>
      <w:r w:rsidRPr="00D3282A">
        <w:rPr>
          <w:lang w:val="ru-RU"/>
        </w:rPr>
        <w:t> на различные сценарии.</w:t>
      </w:r>
    </w:p>
    <w:p w14:paraId="7F8C5162" w14:textId="77777777" w:rsidR="00D3282A" w:rsidRPr="00D3282A" w:rsidRDefault="00D3282A" w:rsidP="00D3282A">
      <w:pPr>
        <w:spacing w:before="160"/>
        <w:rPr>
          <w:lang w:val="ru-RU"/>
        </w:rPr>
      </w:pPr>
      <w:r w:rsidRPr="00D3282A">
        <w:rPr>
          <w:b/>
          <w:bCs/>
          <w:lang w:val="ru-RU"/>
        </w:rPr>
        <w:t>Тестовые сценарии:</w:t>
      </w:r>
    </w:p>
    <w:p w14:paraId="451B0919" w14:textId="77777777" w:rsidR="00D3282A" w:rsidRPr="00D3282A" w:rsidRDefault="00D3282A" w:rsidP="00D3282A">
      <w:pPr>
        <w:numPr>
          <w:ilvl w:val="0"/>
          <w:numId w:val="28"/>
        </w:numPr>
        <w:spacing w:before="160"/>
        <w:rPr>
          <w:lang w:val="ru-RU"/>
        </w:rPr>
      </w:pPr>
      <w:r w:rsidRPr="00D3282A">
        <w:rPr>
          <w:b/>
          <w:bCs/>
          <w:lang w:val="ru-RU"/>
        </w:rPr>
        <w:t>Успешное создание ресурса</w:t>
      </w:r>
    </w:p>
    <w:p w14:paraId="3938DE85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Отправить валидный JSON с полями: </w:t>
      </w:r>
      <w:proofErr w:type="spellStart"/>
      <w:r w:rsidRPr="00D3282A">
        <w:rPr>
          <w:lang w:val="ru-RU"/>
        </w:rPr>
        <w:t>title</w:t>
      </w:r>
      <w:proofErr w:type="spellEnd"/>
      <w:r w:rsidRPr="00D3282A">
        <w:rPr>
          <w:lang w:val="ru-RU"/>
        </w:rPr>
        <w:t>, </w:t>
      </w:r>
      <w:proofErr w:type="spellStart"/>
      <w:r w:rsidRPr="00D3282A">
        <w:rPr>
          <w:lang w:val="ru-RU"/>
        </w:rPr>
        <w:t>body</w:t>
      </w:r>
      <w:proofErr w:type="spellEnd"/>
      <w:r w:rsidRPr="00D3282A">
        <w:rPr>
          <w:lang w:val="ru-RU"/>
        </w:rPr>
        <w:t>, </w:t>
      </w:r>
      <w:proofErr w:type="spellStart"/>
      <w:r w:rsidRPr="00D3282A">
        <w:rPr>
          <w:lang w:val="ru-RU"/>
        </w:rPr>
        <w:t>userId</w:t>
      </w:r>
      <w:proofErr w:type="spellEnd"/>
    </w:p>
    <w:p w14:paraId="55BD775F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Проверить: статус-код, тело ответа, наличие ID в ответе</w:t>
      </w:r>
    </w:p>
    <w:p w14:paraId="6099564B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 xml:space="preserve">Заголовок: Content-Type: </w:t>
      </w:r>
      <w:proofErr w:type="spellStart"/>
      <w:r w:rsidRPr="00D3282A">
        <w:rPr>
          <w:lang w:val="ru-RU"/>
        </w:rPr>
        <w:t>application</w:t>
      </w:r>
      <w:proofErr w:type="spellEnd"/>
      <w:r w:rsidRPr="00D3282A">
        <w:rPr>
          <w:lang w:val="ru-RU"/>
        </w:rPr>
        <w:t>/</w:t>
      </w:r>
      <w:proofErr w:type="spellStart"/>
      <w:r w:rsidRPr="00D3282A">
        <w:rPr>
          <w:lang w:val="ru-RU"/>
        </w:rPr>
        <w:t>json</w:t>
      </w:r>
      <w:proofErr w:type="spellEnd"/>
    </w:p>
    <w:p w14:paraId="759072D4" w14:textId="77777777" w:rsidR="00D3282A" w:rsidRPr="00D3282A" w:rsidRDefault="00D3282A" w:rsidP="00D3282A">
      <w:pPr>
        <w:numPr>
          <w:ilvl w:val="0"/>
          <w:numId w:val="28"/>
        </w:numPr>
        <w:spacing w:before="160"/>
        <w:rPr>
          <w:lang w:val="ru-RU"/>
        </w:rPr>
      </w:pPr>
      <w:r w:rsidRPr="00D3282A">
        <w:rPr>
          <w:b/>
          <w:bCs/>
          <w:lang w:val="ru-RU"/>
        </w:rPr>
        <w:t xml:space="preserve">Обработка </w:t>
      </w:r>
      <w:proofErr w:type="spellStart"/>
      <w:r w:rsidRPr="00D3282A">
        <w:rPr>
          <w:b/>
          <w:bCs/>
          <w:lang w:val="ru-RU"/>
        </w:rPr>
        <w:t>невалидных</w:t>
      </w:r>
      <w:proofErr w:type="spellEnd"/>
      <w:r w:rsidRPr="00D3282A">
        <w:rPr>
          <w:b/>
          <w:bCs/>
          <w:lang w:val="ru-RU"/>
        </w:rPr>
        <w:t xml:space="preserve"> данных</w:t>
      </w:r>
    </w:p>
    <w:p w14:paraId="41922B52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Отсутствие обязательного заголовка Content-Type</w:t>
      </w:r>
    </w:p>
    <w:p w14:paraId="1F94CFD1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Неправильный тип данных (</w:t>
      </w:r>
      <w:proofErr w:type="spellStart"/>
      <w:r w:rsidRPr="00D3282A">
        <w:rPr>
          <w:lang w:val="ru-RU"/>
        </w:rPr>
        <w:t>userId</w:t>
      </w:r>
      <w:proofErr w:type="spellEnd"/>
      <w:r w:rsidRPr="00D3282A">
        <w:rPr>
          <w:lang w:val="ru-RU"/>
        </w:rPr>
        <w:t>: "</w:t>
      </w:r>
      <w:proofErr w:type="spellStart"/>
      <w:r w:rsidRPr="00D3282A">
        <w:rPr>
          <w:lang w:val="ru-RU"/>
        </w:rPr>
        <w:t>string</w:t>
      </w:r>
      <w:proofErr w:type="spellEnd"/>
      <w:r w:rsidRPr="00D3282A">
        <w:rPr>
          <w:lang w:val="ru-RU"/>
        </w:rPr>
        <w:t>" вместо числа)</w:t>
      </w:r>
    </w:p>
    <w:p w14:paraId="2AF55566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Неполные данные (отсутствие поля </w:t>
      </w:r>
      <w:proofErr w:type="spellStart"/>
      <w:r w:rsidRPr="00D3282A">
        <w:rPr>
          <w:lang w:val="ru-RU"/>
        </w:rPr>
        <w:t>title</w:t>
      </w:r>
      <w:proofErr w:type="spellEnd"/>
      <w:r w:rsidRPr="00D3282A">
        <w:rPr>
          <w:lang w:val="ru-RU"/>
        </w:rPr>
        <w:t>)</w:t>
      </w:r>
    </w:p>
    <w:p w14:paraId="20DA070B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Пустой JSON-объект ({})</w:t>
      </w:r>
    </w:p>
    <w:p w14:paraId="674CF46E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Для каждого случая зафиксировать код ответа и сообщение об ошибке</w:t>
      </w:r>
    </w:p>
    <w:p w14:paraId="0E4A0C16" w14:textId="77777777" w:rsidR="00D3282A" w:rsidRPr="00D3282A" w:rsidRDefault="00D3282A" w:rsidP="00D3282A">
      <w:pPr>
        <w:numPr>
          <w:ilvl w:val="0"/>
          <w:numId w:val="28"/>
        </w:numPr>
        <w:spacing w:before="160"/>
        <w:rPr>
          <w:lang w:val="ru-RU"/>
        </w:rPr>
      </w:pPr>
      <w:r w:rsidRPr="00D3282A">
        <w:rPr>
          <w:b/>
          <w:bCs/>
          <w:lang w:val="ru-RU"/>
        </w:rPr>
        <w:t>Проверка на идемпотентность</w:t>
      </w:r>
    </w:p>
    <w:p w14:paraId="49BE5F97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Отправить два идентичных POST-запроса</w:t>
      </w:r>
    </w:p>
    <w:p w14:paraId="2765F528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Зафиксировать: отличаются ли ID в ответах</w:t>
      </w:r>
    </w:p>
    <w:p w14:paraId="0D7AB615" w14:textId="77777777" w:rsidR="00D3282A" w:rsidRPr="00D3282A" w:rsidRDefault="00D3282A" w:rsidP="00D3282A">
      <w:pPr>
        <w:numPr>
          <w:ilvl w:val="1"/>
          <w:numId w:val="28"/>
        </w:numPr>
        <w:spacing w:before="160"/>
        <w:rPr>
          <w:lang w:val="ru-RU"/>
        </w:rPr>
      </w:pPr>
      <w:r w:rsidRPr="00D3282A">
        <w:rPr>
          <w:lang w:val="ru-RU"/>
        </w:rPr>
        <w:t>Сделать вывод о соответствии поведения стандартам REST</w:t>
      </w:r>
    </w:p>
    <w:p w14:paraId="3A5F3434" w14:textId="79B0A71C" w:rsidR="00D3282A" w:rsidRDefault="00D3282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7BD2A0" w14:textId="77777777" w:rsidR="00D3282A" w:rsidRDefault="00D3282A" w:rsidP="00D3282A">
      <w:pPr>
        <w:jc w:val="center"/>
        <w:rPr>
          <w:lang w:val="ru-RU"/>
        </w:rPr>
      </w:pPr>
      <w:r>
        <w:rPr>
          <w:lang w:val="ru-RU"/>
        </w:rPr>
        <w:t>ВЫПОЛНЕНИЕ</w:t>
      </w:r>
    </w:p>
    <w:p w14:paraId="5BAB52A5" w14:textId="436601F6" w:rsidR="00D3282A" w:rsidRDefault="00D3282A" w:rsidP="009B4CB6">
      <w:pPr>
        <w:spacing w:before="160"/>
      </w:pPr>
      <w:r>
        <w:t>1.</w:t>
      </w:r>
      <w:r>
        <w:tab/>
      </w:r>
      <w:proofErr w:type="spellStart"/>
      <w:r w:rsidR="00C874C8" w:rsidRPr="00C874C8">
        <w:t>Успешное</w:t>
      </w:r>
      <w:proofErr w:type="spellEnd"/>
      <w:r w:rsidR="00C874C8" w:rsidRPr="00C874C8">
        <w:t xml:space="preserve"> </w:t>
      </w:r>
      <w:proofErr w:type="spellStart"/>
      <w:r w:rsidR="00C874C8" w:rsidRPr="00C874C8">
        <w:t>создание</w:t>
      </w:r>
      <w:proofErr w:type="spellEnd"/>
      <w:r w:rsidR="00C874C8" w:rsidRPr="00C874C8">
        <w:t xml:space="preserve"> </w:t>
      </w:r>
      <w:proofErr w:type="spellStart"/>
      <w:r w:rsidR="00C874C8" w:rsidRPr="00C874C8">
        <w:t>ресурса</w:t>
      </w:r>
      <w:proofErr w:type="spellEnd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82A" w:rsidRPr="009B4CB6" w14:paraId="313ECB90" w14:textId="77777777" w:rsidTr="009742F4">
        <w:tc>
          <w:tcPr>
            <w:tcW w:w="4508" w:type="dxa"/>
            <w:vAlign w:val="center"/>
          </w:tcPr>
          <w:p w14:paraId="494537E7" w14:textId="405B4220" w:rsidR="00D3282A" w:rsidRDefault="00D3282A" w:rsidP="009742F4">
            <w:pPr>
              <w:rPr>
                <w:lang w:val="ru-RU"/>
              </w:rPr>
            </w:pPr>
            <w:r>
              <w:t>Status code</w:t>
            </w:r>
          </w:p>
        </w:tc>
        <w:tc>
          <w:tcPr>
            <w:tcW w:w="4508" w:type="dxa"/>
            <w:vAlign w:val="center"/>
          </w:tcPr>
          <w:p w14:paraId="7F7E7441" w14:textId="192E73BB" w:rsidR="00D3282A" w:rsidRPr="009B4CB6" w:rsidRDefault="00D3282A" w:rsidP="009742F4">
            <w:pPr>
              <w:jc w:val="center"/>
            </w:pPr>
            <w:r>
              <w:t>201 – created</w:t>
            </w:r>
          </w:p>
        </w:tc>
      </w:tr>
      <w:tr w:rsidR="00D3282A" w14:paraId="6119B43D" w14:textId="77777777" w:rsidTr="009742F4">
        <w:tc>
          <w:tcPr>
            <w:tcW w:w="4508" w:type="dxa"/>
            <w:vAlign w:val="center"/>
          </w:tcPr>
          <w:p w14:paraId="51142728" w14:textId="77A78CB7" w:rsidR="00D3282A" w:rsidRPr="00D3282A" w:rsidRDefault="00D3282A" w:rsidP="009742F4">
            <w:r>
              <w:t>Body</w:t>
            </w:r>
          </w:p>
        </w:tc>
        <w:tc>
          <w:tcPr>
            <w:tcW w:w="4508" w:type="dxa"/>
            <w:vAlign w:val="center"/>
          </w:tcPr>
          <w:p w14:paraId="3F409768" w14:textId="77777777" w:rsidR="00D3282A" w:rsidRPr="00D3282A" w:rsidRDefault="00D3282A" w:rsidP="00C874C8">
            <w:pPr>
              <w:spacing w:after="0"/>
            </w:pPr>
            <w:r w:rsidRPr="00D3282A">
              <w:t>{</w:t>
            </w:r>
          </w:p>
          <w:p w14:paraId="2BFD4DD8" w14:textId="77777777" w:rsidR="00D3282A" w:rsidRPr="00D3282A" w:rsidRDefault="00D3282A" w:rsidP="00C874C8">
            <w:pPr>
              <w:spacing w:after="0"/>
            </w:pPr>
            <w:r w:rsidRPr="00D3282A">
              <w:t>    "title": "</w:t>
            </w:r>
            <w:proofErr w:type="spellStart"/>
            <w:r w:rsidRPr="00D3282A">
              <w:t>igor</w:t>
            </w:r>
            <w:proofErr w:type="spellEnd"/>
            <w:r w:rsidRPr="00D3282A">
              <w:t>",</w:t>
            </w:r>
          </w:p>
          <w:p w14:paraId="2FA021E0" w14:textId="77777777" w:rsidR="00D3282A" w:rsidRPr="00D3282A" w:rsidRDefault="00D3282A" w:rsidP="00C874C8">
            <w:pPr>
              <w:spacing w:after="0"/>
            </w:pPr>
            <w:r w:rsidRPr="00D3282A">
              <w:t>    "body": "tester",</w:t>
            </w:r>
          </w:p>
          <w:p w14:paraId="2D405003" w14:textId="77777777" w:rsidR="00D3282A" w:rsidRPr="00D3282A" w:rsidRDefault="00D3282A" w:rsidP="00C874C8">
            <w:pPr>
              <w:spacing w:after="0"/>
            </w:pPr>
            <w:r w:rsidRPr="00D3282A">
              <w:t>    "</w:t>
            </w:r>
            <w:proofErr w:type="spellStart"/>
            <w:r w:rsidRPr="00D3282A">
              <w:t>userId</w:t>
            </w:r>
            <w:proofErr w:type="spellEnd"/>
            <w:r w:rsidRPr="00D3282A">
              <w:t>": 11,</w:t>
            </w:r>
          </w:p>
          <w:p w14:paraId="174A616D" w14:textId="77777777" w:rsidR="00D3282A" w:rsidRPr="00D3282A" w:rsidRDefault="00D3282A" w:rsidP="00C874C8">
            <w:pPr>
              <w:spacing w:after="0"/>
              <w:rPr>
                <w:lang w:val="ru-RU"/>
              </w:rPr>
            </w:pPr>
            <w:r w:rsidRPr="00D3282A">
              <w:t xml:space="preserve">    </w:t>
            </w:r>
            <w:r w:rsidRPr="00D3282A">
              <w:rPr>
                <w:lang w:val="ru-RU"/>
              </w:rPr>
              <w:t>"</w:t>
            </w:r>
            <w:proofErr w:type="spellStart"/>
            <w:r w:rsidRPr="00D3282A">
              <w:rPr>
                <w:lang w:val="ru-RU"/>
              </w:rPr>
              <w:t>id</w:t>
            </w:r>
            <w:proofErr w:type="spellEnd"/>
            <w:r w:rsidRPr="00D3282A">
              <w:rPr>
                <w:lang w:val="ru-RU"/>
              </w:rPr>
              <w:t>": 101</w:t>
            </w:r>
          </w:p>
          <w:p w14:paraId="0D2F0D30" w14:textId="59E60B2E" w:rsidR="00D3282A" w:rsidRDefault="00D3282A" w:rsidP="00C874C8">
            <w:pPr>
              <w:spacing w:after="0"/>
              <w:rPr>
                <w:lang w:val="ru-RU"/>
              </w:rPr>
            </w:pPr>
            <w:r w:rsidRPr="00D3282A">
              <w:rPr>
                <w:lang w:val="ru-RU"/>
              </w:rPr>
              <w:t>}</w:t>
            </w:r>
          </w:p>
        </w:tc>
      </w:tr>
      <w:tr w:rsidR="00D3282A" w:rsidRPr="00DE5E4E" w14:paraId="35BF7D99" w14:textId="77777777" w:rsidTr="009742F4">
        <w:tc>
          <w:tcPr>
            <w:tcW w:w="4508" w:type="dxa"/>
            <w:vAlign w:val="center"/>
          </w:tcPr>
          <w:p w14:paraId="32248524" w14:textId="55ABE6CE" w:rsidR="00D3282A" w:rsidRPr="00D3282A" w:rsidRDefault="00D3282A" w:rsidP="009742F4">
            <w:r>
              <w:t>Id</w:t>
            </w:r>
          </w:p>
        </w:tc>
        <w:tc>
          <w:tcPr>
            <w:tcW w:w="4508" w:type="dxa"/>
            <w:vAlign w:val="center"/>
          </w:tcPr>
          <w:p w14:paraId="3E148F05" w14:textId="345886B7" w:rsidR="00D3282A" w:rsidRPr="00D3282A" w:rsidRDefault="00D3282A" w:rsidP="009742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14:paraId="223E9F53" w14:textId="61216228" w:rsidR="00D3282A" w:rsidRPr="00C874C8" w:rsidRDefault="00D3282A" w:rsidP="009B4CB6">
      <w:pPr>
        <w:spacing w:before="160"/>
      </w:pPr>
      <w:r>
        <w:rPr>
          <w:lang w:val="ru-RU"/>
        </w:rPr>
        <w:t>2.</w:t>
      </w:r>
      <w:r>
        <w:rPr>
          <w:lang w:val="ru-RU"/>
        </w:rPr>
        <w:tab/>
      </w:r>
      <w:proofErr w:type="spellStart"/>
      <w:r w:rsidR="00C874C8" w:rsidRPr="00C874C8">
        <w:t>Обработка</w:t>
      </w:r>
      <w:proofErr w:type="spellEnd"/>
      <w:r w:rsidR="00C874C8" w:rsidRPr="00C874C8">
        <w:t xml:space="preserve"> </w:t>
      </w:r>
      <w:proofErr w:type="spellStart"/>
      <w:r w:rsidR="00C874C8" w:rsidRPr="00C874C8">
        <w:t>невалидных</w:t>
      </w:r>
      <w:proofErr w:type="spellEnd"/>
      <w:r w:rsidR="00C874C8" w:rsidRPr="00C874C8">
        <w:t xml:space="preserve"> </w:t>
      </w:r>
      <w:proofErr w:type="spellStart"/>
      <w:r w:rsidR="00C874C8" w:rsidRPr="00C874C8">
        <w:t>данных</w:t>
      </w:r>
      <w:proofErr w:type="spellEnd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4C8" w:rsidRPr="00C874C8" w14:paraId="5F6B8B29" w14:textId="77777777" w:rsidTr="00BF53D9">
        <w:tc>
          <w:tcPr>
            <w:tcW w:w="9016" w:type="dxa"/>
            <w:gridSpan w:val="2"/>
            <w:vAlign w:val="center"/>
          </w:tcPr>
          <w:p w14:paraId="6C67A681" w14:textId="264AADDE" w:rsidR="00C874C8" w:rsidRPr="00C874C8" w:rsidRDefault="00C874C8" w:rsidP="009742F4">
            <w:pPr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 xml:space="preserve">Отсутствие обязательного заголовка </w:t>
            </w:r>
            <w:r w:rsidRPr="00C874C8">
              <w:t>Content</w:t>
            </w:r>
            <w:r w:rsidRPr="00C874C8">
              <w:rPr>
                <w:lang w:val="ru-RU"/>
              </w:rPr>
              <w:t>-</w:t>
            </w:r>
            <w:r w:rsidRPr="00C874C8">
              <w:t>Type</w:t>
            </w:r>
          </w:p>
        </w:tc>
      </w:tr>
      <w:tr w:rsidR="00C874C8" w:rsidRPr="009B4CB6" w14:paraId="6EE327AA" w14:textId="77777777" w:rsidTr="009742F4">
        <w:tc>
          <w:tcPr>
            <w:tcW w:w="4508" w:type="dxa"/>
            <w:vAlign w:val="center"/>
          </w:tcPr>
          <w:p w14:paraId="0CB7B08F" w14:textId="498B6E59" w:rsidR="00C874C8" w:rsidRDefault="00C874C8" w:rsidP="00C874C8">
            <w:r>
              <w:t>Status code</w:t>
            </w:r>
          </w:p>
        </w:tc>
        <w:tc>
          <w:tcPr>
            <w:tcW w:w="4508" w:type="dxa"/>
            <w:vAlign w:val="center"/>
          </w:tcPr>
          <w:p w14:paraId="7DFD062F" w14:textId="05151F35" w:rsidR="00C874C8" w:rsidRDefault="00C874C8" w:rsidP="00C874C8">
            <w:pPr>
              <w:jc w:val="center"/>
            </w:pPr>
            <w:r>
              <w:t>201 – created</w:t>
            </w:r>
          </w:p>
        </w:tc>
      </w:tr>
      <w:tr w:rsidR="00C874C8" w14:paraId="2679509C" w14:textId="77777777" w:rsidTr="009742F4">
        <w:tc>
          <w:tcPr>
            <w:tcW w:w="4508" w:type="dxa"/>
            <w:vAlign w:val="center"/>
          </w:tcPr>
          <w:p w14:paraId="3BC69E1A" w14:textId="77777777" w:rsidR="00C874C8" w:rsidRPr="00D3282A" w:rsidRDefault="00C874C8" w:rsidP="009742F4">
            <w:r>
              <w:t>Body</w:t>
            </w:r>
          </w:p>
        </w:tc>
        <w:tc>
          <w:tcPr>
            <w:tcW w:w="4508" w:type="dxa"/>
            <w:vAlign w:val="center"/>
          </w:tcPr>
          <w:p w14:paraId="6D565A28" w14:textId="77777777" w:rsidR="00C874C8" w:rsidRPr="00C874C8" w:rsidRDefault="00C874C8" w:rsidP="00C874C8">
            <w:pPr>
              <w:spacing w:after="0"/>
              <w:rPr>
                <w:lang w:val="ru-RU"/>
              </w:rPr>
            </w:pPr>
            <w:r w:rsidRPr="00C874C8">
              <w:rPr>
                <w:lang w:val="ru-RU"/>
              </w:rPr>
              <w:t>{</w:t>
            </w:r>
          </w:p>
          <w:p w14:paraId="24CD9D1B" w14:textId="77777777" w:rsidR="00C874C8" w:rsidRPr="00C874C8" w:rsidRDefault="00C874C8" w:rsidP="00C874C8">
            <w:pPr>
              <w:spacing w:after="0"/>
              <w:rPr>
                <w:lang w:val="ru-RU"/>
              </w:rPr>
            </w:pPr>
            <w:r w:rsidRPr="00C874C8">
              <w:rPr>
                <w:lang w:val="ru-RU"/>
              </w:rPr>
              <w:t>    "</w:t>
            </w:r>
            <w:proofErr w:type="spellStart"/>
            <w:r w:rsidRPr="00C874C8">
              <w:rPr>
                <w:lang w:val="ru-RU"/>
              </w:rPr>
              <w:t>id</w:t>
            </w:r>
            <w:proofErr w:type="spellEnd"/>
            <w:r w:rsidRPr="00C874C8">
              <w:rPr>
                <w:lang w:val="ru-RU"/>
              </w:rPr>
              <w:t>": 101</w:t>
            </w:r>
          </w:p>
          <w:p w14:paraId="1E0E5255" w14:textId="43059D00" w:rsidR="00C874C8" w:rsidRPr="00C874C8" w:rsidRDefault="00C874C8" w:rsidP="00C874C8">
            <w:pPr>
              <w:spacing w:after="0"/>
            </w:pPr>
            <w:r w:rsidRPr="00C874C8">
              <w:rPr>
                <w:lang w:val="ru-RU"/>
              </w:rPr>
              <w:t>}</w:t>
            </w:r>
          </w:p>
        </w:tc>
      </w:tr>
      <w:tr w:rsidR="00C874C8" w:rsidRPr="00D3282A" w14:paraId="7CAC8399" w14:textId="77777777" w:rsidTr="009742F4">
        <w:tc>
          <w:tcPr>
            <w:tcW w:w="4508" w:type="dxa"/>
            <w:vAlign w:val="center"/>
          </w:tcPr>
          <w:p w14:paraId="17164053" w14:textId="77777777" w:rsidR="00C874C8" w:rsidRPr="00D3282A" w:rsidRDefault="00C874C8" w:rsidP="009742F4">
            <w:r>
              <w:t>Id</w:t>
            </w:r>
          </w:p>
        </w:tc>
        <w:tc>
          <w:tcPr>
            <w:tcW w:w="4508" w:type="dxa"/>
            <w:vAlign w:val="center"/>
          </w:tcPr>
          <w:p w14:paraId="4BAE66DA" w14:textId="77777777" w:rsidR="00C874C8" w:rsidRPr="00D3282A" w:rsidRDefault="00C874C8" w:rsidP="009742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C874C8" w:rsidRPr="00D3282A" w14:paraId="7B637720" w14:textId="77777777" w:rsidTr="00721C7F">
        <w:tc>
          <w:tcPr>
            <w:tcW w:w="9016" w:type="dxa"/>
            <w:gridSpan w:val="2"/>
            <w:vAlign w:val="center"/>
          </w:tcPr>
          <w:p w14:paraId="5657A50B" w14:textId="7838A66A" w:rsidR="00C874C8" w:rsidRPr="00C874C8" w:rsidRDefault="00C874C8" w:rsidP="009742F4">
            <w:pPr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>Неправильный тип данных (</w:t>
            </w:r>
            <w:proofErr w:type="spellStart"/>
            <w:r w:rsidRPr="00C874C8">
              <w:t>userId</w:t>
            </w:r>
            <w:proofErr w:type="spellEnd"/>
            <w:r w:rsidRPr="00C874C8">
              <w:rPr>
                <w:lang w:val="ru-RU"/>
              </w:rPr>
              <w:t>: "</w:t>
            </w:r>
            <w:r w:rsidRPr="00C874C8">
              <w:t>string</w:t>
            </w:r>
            <w:r w:rsidRPr="00C874C8">
              <w:rPr>
                <w:lang w:val="ru-RU"/>
              </w:rPr>
              <w:t>" вместо числа)</w:t>
            </w:r>
          </w:p>
        </w:tc>
      </w:tr>
      <w:tr w:rsidR="00C874C8" w:rsidRPr="00D3282A" w14:paraId="03320EEF" w14:textId="77777777" w:rsidTr="009742F4">
        <w:tc>
          <w:tcPr>
            <w:tcW w:w="4508" w:type="dxa"/>
            <w:vAlign w:val="center"/>
          </w:tcPr>
          <w:p w14:paraId="1F9106C2" w14:textId="4D2A106B" w:rsidR="00C874C8" w:rsidRPr="00C874C8" w:rsidRDefault="00C874C8" w:rsidP="00C874C8">
            <w:pPr>
              <w:rPr>
                <w:lang w:val="ru-RU"/>
              </w:rPr>
            </w:pPr>
            <w:r>
              <w:t>Status code</w:t>
            </w:r>
          </w:p>
        </w:tc>
        <w:tc>
          <w:tcPr>
            <w:tcW w:w="4508" w:type="dxa"/>
            <w:vAlign w:val="center"/>
          </w:tcPr>
          <w:p w14:paraId="19BD033E" w14:textId="1A4032C0" w:rsidR="00C874C8" w:rsidRDefault="00C874C8" w:rsidP="00C874C8">
            <w:pPr>
              <w:jc w:val="center"/>
              <w:rPr>
                <w:lang w:val="ru-RU"/>
              </w:rPr>
            </w:pPr>
            <w:r>
              <w:t>201 – created</w:t>
            </w:r>
          </w:p>
        </w:tc>
      </w:tr>
      <w:tr w:rsidR="00C874C8" w:rsidRPr="00D3282A" w14:paraId="5496BE1F" w14:textId="77777777" w:rsidTr="009742F4">
        <w:tc>
          <w:tcPr>
            <w:tcW w:w="4508" w:type="dxa"/>
            <w:vAlign w:val="center"/>
          </w:tcPr>
          <w:p w14:paraId="635C2394" w14:textId="61C4A5BF" w:rsidR="00C874C8" w:rsidRPr="00C874C8" w:rsidRDefault="00C874C8" w:rsidP="00C874C8">
            <w:pPr>
              <w:rPr>
                <w:lang w:val="ru-RU"/>
              </w:rPr>
            </w:pPr>
            <w:r>
              <w:t>Body</w:t>
            </w:r>
          </w:p>
        </w:tc>
        <w:tc>
          <w:tcPr>
            <w:tcW w:w="4508" w:type="dxa"/>
            <w:vAlign w:val="center"/>
          </w:tcPr>
          <w:p w14:paraId="4A6B70BF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>{</w:t>
            </w:r>
          </w:p>
          <w:p w14:paraId="16D122A3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"title": "</w:t>
            </w:r>
            <w:proofErr w:type="spellStart"/>
            <w:r w:rsidRPr="00C874C8">
              <w:t>igor</w:t>
            </w:r>
            <w:proofErr w:type="spellEnd"/>
            <w:r w:rsidRPr="00C874C8">
              <w:t>",</w:t>
            </w:r>
          </w:p>
          <w:p w14:paraId="702A731F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"body": "tester",</w:t>
            </w:r>
          </w:p>
          <w:p w14:paraId="278F5709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</w:t>
            </w:r>
            <w:proofErr w:type="spellStart"/>
            <w:r w:rsidRPr="00C874C8">
              <w:t>userId</w:t>
            </w:r>
            <w:proofErr w:type="spellEnd"/>
            <w:r w:rsidRPr="00C874C8">
              <w:t>": "hello",</w:t>
            </w:r>
          </w:p>
          <w:p w14:paraId="410AC7F7" w14:textId="77777777" w:rsidR="00C874C8" w:rsidRPr="00C874C8" w:rsidRDefault="00C874C8" w:rsidP="00C874C8">
            <w:pPr>
              <w:spacing w:after="0"/>
              <w:jc w:val="center"/>
              <w:rPr>
                <w:lang w:val="ru-RU"/>
              </w:rPr>
            </w:pPr>
            <w:r w:rsidRPr="00C874C8">
              <w:t xml:space="preserve">    </w:t>
            </w:r>
            <w:r w:rsidRPr="00C874C8">
              <w:rPr>
                <w:lang w:val="ru-RU"/>
              </w:rPr>
              <w:t>"</w:t>
            </w:r>
            <w:proofErr w:type="spellStart"/>
            <w:r w:rsidRPr="00C874C8">
              <w:rPr>
                <w:lang w:val="ru-RU"/>
              </w:rPr>
              <w:t>id</w:t>
            </w:r>
            <w:proofErr w:type="spellEnd"/>
            <w:r w:rsidRPr="00C874C8">
              <w:rPr>
                <w:lang w:val="ru-RU"/>
              </w:rPr>
              <w:t>": 101</w:t>
            </w:r>
          </w:p>
          <w:p w14:paraId="60CDDCA6" w14:textId="55A62473" w:rsidR="00C874C8" w:rsidRDefault="00C874C8" w:rsidP="00C874C8">
            <w:pPr>
              <w:spacing w:after="0"/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>}</w:t>
            </w:r>
          </w:p>
        </w:tc>
      </w:tr>
      <w:tr w:rsidR="00C874C8" w:rsidRPr="00D3282A" w14:paraId="5B2346A1" w14:textId="77777777" w:rsidTr="00130C17">
        <w:tc>
          <w:tcPr>
            <w:tcW w:w="9016" w:type="dxa"/>
            <w:gridSpan w:val="2"/>
            <w:vAlign w:val="center"/>
          </w:tcPr>
          <w:p w14:paraId="0EB89B1C" w14:textId="47946E09" w:rsidR="00C874C8" w:rsidRPr="00C874C8" w:rsidRDefault="00C874C8" w:rsidP="00C874C8">
            <w:pPr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 xml:space="preserve">Неполные данные (отсутствие поля </w:t>
            </w:r>
            <w:r w:rsidRPr="00C874C8">
              <w:t>title</w:t>
            </w:r>
            <w:r w:rsidRPr="00C874C8">
              <w:rPr>
                <w:lang w:val="ru-RU"/>
              </w:rPr>
              <w:t>)</w:t>
            </w:r>
          </w:p>
        </w:tc>
      </w:tr>
      <w:tr w:rsidR="00C874C8" w:rsidRPr="00D3282A" w14:paraId="4BEEC8CD" w14:textId="77777777" w:rsidTr="009742F4">
        <w:tc>
          <w:tcPr>
            <w:tcW w:w="4508" w:type="dxa"/>
            <w:vAlign w:val="center"/>
          </w:tcPr>
          <w:p w14:paraId="2F36685F" w14:textId="0F19FC0F" w:rsidR="00C874C8" w:rsidRPr="00C874C8" w:rsidRDefault="00C874C8" w:rsidP="00C874C8">
            <w:pPr>
              <w:rPr>
                <w:lang w:val="ru-RU"/>
              </w:rPr>
            </w:pPr>
            <w:r>
              <w:t>Status code</w:t>
            </w:r>
          </w:p>
        </w:tc>
        <w:tc>
          <w:tcPr>
            <w:tcW w:w="4508" w:type="dxa"/>
            <w:vAlign w:val="center"/>
          </w:tcPr>
          <w:p w14:paraId="554ED283" w14:textId="528E7408" w:rsidR="00C874C8" w:rsidRDefault="00C874C8" w:rsidP="00C874C8">
            <w:pPr>
              <w:jc w:val="center"/>
              <w:rPr>
                <w:lang w:val="ru-RU"/>
              </w:rPr>
            </w:pPr>
            <w:r>
              <w:t>201 – created</w:t>
            </w:r>
          </w:p>
        </w:tc>
      </w:tr>
      <w:tr w:rsidR="00C874C8" w:rsidRPr="00D3282A" w14:paraId="51ACDB0D" w14:textId="77777777" w:rsidTr="009742F4">
        <w:tc>
          <w:tcPr>
            <w:tcW w:w="4508" w:type="dxa"/>
            <w:vAlign w:val="center"/>
          </w:tcPr>
          <w:p w14:paraId="6AA6F3A3" w14:textId="72E77CC0" w:rsidR="00C874C8" w:rsidRPr="00C874C8" w:rsidRDefault="00C874C8" w:rsidP="00C874C8">
            <w:pPr>
              <w:rPr>
                <w:lang w:val="ru-RU"/>
              </w:rPr>
            </w:pPr>
            <w:r>
              <w:t>Body</w:t>
            </w:r>
          </w:p>
        </w:tc>
        <w:tc>
          <w:tcPr>
            <w:tcW w:w="4508" w:type="dxa"/>
            <w:vAlign w:val="center"/>
          </w:tcPr>
          <w:p w14:paraId="3FE7655C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>{</w:t>
            </w:r>
          </w:p>
          <w:p w14:paraId="2B284115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"body": "tester",</w:t>
            </w:r>
          </w:p>
          <w:p w14:paraId="4255811F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</w:t>
            </w:r>
            <w:proofErr w:type="spellStart"/>
            <w:r w:rsidRPr="00C874C8">
              <w:t>userId</w:t>
            </w:r>
            <w:proofErr w:type="spellEnd"/>
            <w:r w:rsidRPr="00C874C8">
              <w:t>": "hello",</w:t>
            </w:r>
          </w:p>
          <w:p w14:paraId="65474878" w14:textId="77777777" w:rsidR="00C874C8" w:rsidRPr="00C874C8" w:rsidRDefault="00C874C8" w:rsidP="00C874C8">
            <w:pPr>
              <w:spacing w:after="0"/>
              <w:jc w:val="center"/>
            </w:pPr>
            <w:r w:rsidRPr="00C874C8">
              <w:t xml:space="preserve">    "id": 101</w:t>
            </w:r>
          </w:p>
          <w:p w14:paraId="21DDB671" w14:textId="7AB404FF" w:rsidR="00C874C8" w:rsidRDefault="00C874C8" w:rsidP="00C874C8">
            <w:pPr>
              <w:spacing w:after="0"/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>}</w:t>
            </w:r>
          </w:p>
        </w:tc>
      </w:tr>
      <w:tr w:rsidR="00C874C8" w:rsidRPr="00D3282A" w14:paraId="2AF18FFE" w14:textId="77777777" w:rsidTr="0035574F">
        <w:tc>
          <w:tcPr>
            <w:tcW w:w="9016" w:type="dxa"/>
            <w:gridSpan w:val="2"/>
            <w:vAlign w:val="center"/>
          </w:tcPr>
          <w:p w14:paraId="606F5A8C" w14:textId="108A9190" w:rsidR="00C874C8" w:rsidRPr="00C874C8" w:rsidRDefault="00C874C8" w:rsidP="00C874C8">
            <w:pPr>
              <w:jc w:val="center"/>
            </w:pPr>
            <w:proofErr w:type="spellStart"/>
            <w:r w:rsidRPr="00C874C8">
              <w:t>Пустой</w:t>
            </w:r>
            <w:proofErr w:type="spellEnd"/>
            <w:r w:rsidRPr="00C874C8">
              <w:t xml:space="preserve"> JSON-</w:t>
            </w:r>
            <w:proofErr w:type="spellStart"/>
            <w:r w:rsidRPr="00C874C8">
              <w:t>объект</w:t>
            </w:r>
            <w:proofErr w:type="spellEnd"/>
            <w:r w:rsidRPr="00C874C8">
              <w:t xml:space="preserve"> ({})</w:t>
            </w:r>
          </w:p>
        </w:tc>
      </w:tr>
      <w:tr w:rsidR="00C874C8" w:rsidRPr="00D3282A" w14:paraId="1013851F" w14:textId="77777777" w:rsidTr="009742F4">
        <w:tc>
          <w:tcPr>
            <w:tcW w:w="4508" w:type="dxa"/>
            <w:vAlign w:val="center"/>
          </w:tcPr>
          <w:p w14:paraId="60A08E3D" w14:textId="48A4A38D" w:rsidR="00C874C8" w:rsidRDefault="00C874C8" w:rsidP="00C874C8">
            <w:r>
              <w:t>Status code</w:t>
            </w:r>
          </w:p>
        </w:tc>
        <w:tc>
          <w:tcPr>
            <w:tcW w:w="4508" w:type="dxa"/>
            <w:vAlign w:val="center"/>
          </w:tcPr>
          <w:p w14:paraId="0A7D9D98" w14:textId="73252F15" w:rsidR="00C874C8" w:rsidRPr="00C874C8" w:rsidRDefault="00C874C8" w:rsidP="00C874C8">
            <w:pPr>
              <w:jc w:val="center"/>
            </w:pPr>
            <w:r>
              <w:t>201 – created</w:t>
            </w:r>
          </w:p>
        </w:tc>
      </w:tr>
      <w:tr w:rsidR="00C874C8" w:rsidRPr="00D3282A" w14:paraId="472F1407" w14:textId="77777777" w:rsidTr="009742F4">
        <w:tc>
          <w:tcPr>
            <w:tcW w:w="4508" w:type="dxa"/>
            <w:vAlign w:val="center"/>
          </w:tcPr>
          <w:p w14:paraId="7FCA4EE0" w14:textId="6F2335A8" w:rsidR="00C874C8" w:rsidRDefault="00C874C8" w:rsidP="00C874C8">
            <w:r>
              <w:t>Body</w:t>
            </w:r>
          </w:p>
        </w:tc>
        <w:tc>
          <w:tcPr>
            <w:tcW w:w="4508" w:type="dxa"/>
            <w:vAlign w:val="center"/>
          </w:tcPr>
          <w:p w14:paraId="509ADF9A" w14:textId="77777777" w:rsidR="00C874C8" w:rsidRPr="00C874C8" w:rsidRDefault="00C874C8" w:rsidP="00C874C8">
            <w:pPr>
              <w:spacing w:after="0"/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>{</w:t>
            </w:r>
          </w:p>
          <w:p w14:paraId="608102D7" w14:textId="77777777" w:rsidR="00C874C8" w:rsidRPr="00C874C8" w:rsidRDefault="00C874C8" w:rsidP="00C874C8">
            <w:pPr>
              <w:spacing w:after="0"/>
              <w:jc w:val="center"/>
              <w:rPr>
                <w:lang w:val="ru-RU"/>
              </w:rPr>
            </w:pPr>
            <w:r w:rsidRPr="00C874C8">
              <w:rPr>
                <w:lang w:val="ru-RU"/>
              </w:rPr>
              <w:t>    "</w:t>
            </w:r>
            <w:proofErr w:type="spellStart"/>
            <w:r w:rsidRPr="00C874C8">
              <w:rPr>
                <w:lang w:val="ru-RU"/>
              </w:rPr>
              <w:t>id</w:t>
            </w:r>
            <w:proofErr w:type="spellEnd"/>
            <w:r w:rsidRPr="00C874C8">
              <w:rPr>
                <w:lang w:val="ru-RU"/>
              </w:rPr>
              <w:t>": 101</w:t>
            </w:r>
          </w:p>
          <w:p w14:paraId="0F40E21C" w14:textId="2FE1A562" w:rsidR="00C874C8" w:rsidRPr="00C874C8" w:rsidRDefault="00C874C8" w:rsidP="00C874C8">
            <w:pPr>
              <w:spacing w:after="0"/>
              <w:jc w:val="center"/>
            </w:pPr>
            <w:r w:rsidRPr="00C874C8">
              <w:rPr>
                <w:lang w:val="ru-RU"/>
              </w:rPr>
              <w:t>}</w:t>
            </w:r>
          </w:p>
        </w:tc>
      </w:tr>
      <w:tr w:rsidR="00C874C8" w:rsidRPr="00D3282A" w14:paraId="0B5E0A21" w14:textId="77777777" w:rsidTr="009742F4">
        <w:tc>
          <w:tcPr>
            <w:tcW w:w="4508" w:type="dxa"/>
            <w:vAlign w:val="center"/>
          </w:tcPr>
          <w:p w14:paraId="70B92111" w14:textId="77777777" w:rsidR="00C874C8" w:rsidRDefault="00C874C8" w:rsidP="00C874C8"/>
        </w:tc>
        <w:tc>
          <w:tcPr>
            <w:tcW w:w="4508" w:type="dxa"/>
            <w:vAlign w:val="center"/>
          </w:tcPr>
          <w:p w14:paraId="09368376" w14:textId="77777777" w:rsidR="00C874C8" w:rsidRPr="00C874C8" w:rsidRDefault="00C874C8" w:rsidP="00C874C8">
            <w:pPr>
              <w:jc w:val="center"/>
            </w:pPr>
          </w:p>
        </w:tc>
      </w:tr>
    </w:tbl>
    <w:p w14:paraId="04A1A7D0" w14:textId="0B5092E0" w:rsidR="00C874C8" w:rsidRDefault="00C874C8" w:rsidP="009B4CB6">
      <w:pPr>
        <w:spacing w:before="160"/>
        <w:rPr>
          <w:lang w:val="ru-RU"/>
        </w:rPr>
      </w:pPr>
    </w:p>
    <w:p w14:paraId="572F1766" w14:textId="47C98B88" w:rsidR="00C874C8" w:rsidRPr="00C874C8" w:rsidRDefault="00C874C8" w:rsidP="00C874C8">
      <w:pPr>
        <w:pStyle w:val="1"/>
      </w:pPr>
      <w:r w:rsidRPr="00C874C8">
        <w:rPr>
          <w:lang w:val="ru-RU"/>
        </w:rPr>
        <w:t>Часть 3: Документирование дефекта</w:t>
      </w:r>
    </w:p>
    <w:p w14:paraId="7272E886" w14:textId="77777777" w:rsidR="00C874C8" w:rsidRPr="00C874C8" w:rsidRDefault="00C874C8" w:rsidP="00C874C8">
      <w:pPr>
        <w:spacing w:before="160"/>
        <w:rPr>
          <w:lang w:val="ru-RU"/>
        </w:rPr>
      </w:pPr>
      <w:r w:rsidRPr="00C874C8">
        <w:rPr>
          <w:b/>
          <w:bCs/>
          <w:lang w:val="ru-RU"/>
        </w:rPr>
        <w:t>Задача</w:t>
      </w:r>
      <w:proofErr w:type="gramStart"/>
      <w:r w:rsidRPr="00C874C8">
        <w:rPr>
          <w:b/>
          <w:bCs/>
          <w:lang w:val="ru-RU"/>
        </w:rPr>
        <w:t>:</w:t>
      </w:r>
      <w:r w:rsidRPr="00C874C8">
        <w:rPr>
          <w:lang w:val="ru-RU"/>
        </w:rPr>
        <w:t> Оформить</w:t>
      </w:r>
      <w:proofErr w:type="gramEnd"/>
      <w:r w:rsidRPr="00C874C8">
        <w:rPr>
          <w:lang w:val="ru-RU"/>
        </w:rPr>
        <w:t xml:space="preserve"> выявленную особенность работы API в виде формального отчета о дефекте.</w:t>
      </w:r>
    </w:p>
    <w:p w14:paraId="3D4F6367" w14:textId="77777777" w:rsidR="00C874C8" w:rsidRPr="00C874C8" w:rsidRDefault="00C874C8" w:rsidP="00C874C8">
      <w:pPr>
        <w:spacing w:before="160"/>
        <w:rPr>
          <w:lang w:val="ru-RU"/>
        </w:rPr>
      </w:pPr>
      <w:r w:rsidRPr="00C874C8">
        <w:rPr>
          <w:b/>
          <w:bCs/>
          <w:lang w:val="ru-RU"/>
        </w:rPr>
        <w:t>Структура отчета:</w:t>
      </w:r>
    </w:p>
    <w:p w14:paraId="29A530AC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Заголовок:</w:t>
      </w:r>
      <w:r w:rsidRPr="00C874C8">
        <w:rPr>
          <w:lang w:val="ru-RU"/>
        </w:rPr>
        <w:t> Лаконичное описание проблемы</w:t>
      </w:r>
    </w:p>
    <w:p w14:paraId="4149108C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Описание:</w:t>
      </w:r>
      <w:r w:rsidRPr="00C874C8">
        <w:rPr>
          <w:lang w:val="ru-RU"/>
        </w:rPr>
        <w:t> Суть проблемы и ее влияние</w:t>
      </w:r>
    </w:p>
    <w:p w14:paraId="2B0CB170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Окружение:</w:t>
      </w:r>
      <w:r w:rsidRPr="00C874C8">
        <w:rPr>
          <w:lang w:val="ru-RU"/>
        </w:rPr>
        <w:t> Используемые инструменты и версии</w:t>
      </w:r>
    </w:p>
    <w:p w14:paraId="20FFE2B7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Шаги воспроизведения:</w:t>
      </w:r>
      <w:r w:rsidRPr="00C874C8">
        <w:rPr>
          <w:lang w:val="ru-RU"/>
        </w:rPr>
        <w:t> Точная последовательность действий</w:t>
      </w:r>
    </w:p>
    <w:p w14:paraId="13A955D5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Фактический результат:</w:t>
      </w:r>
      <w:r w:rsidRPr="00C874C8">
        <w:rPr>
          <w:lang w:val="ru-RU"/>
        </w:rPr>
        <w:t> Поведение системы в настоящее время</w:t>
      </w:r>
    </w:p>
    <w:p w14:paraId="624E8D91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Ожидаемый результат:</w:t>
      </w:r>
      <w:r w:rsidRPr="00C874C8">
        <w:rPr>
          <w:lang w:val="ru-RU"/>
        </w:rPr>
        <w:t> Ожидаемое поведение согласно стандартам</w:t>
      </w:r>
    </w:p>
    <w:p w14:paraId="7A99CE90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Серьезность/Приоритет:</w:t>
      </w:r>
      <w:r w:rsidRPr="00C874C8">
        <w:rPr>
          <w:lang w:val="ru-RU"/>
        </w:rPr>
        <w:t> Обоснование выбранного уровня критичности</w:t>
      </w:r>
    </w:p>
    <w:p w14:paraId="799650D0" w14:textId="77777777" w:rsidR="00C874C8" w:rsidRPr="00C874C8" w:rsidRDefault="00C874C8" w:rsidP="00C874C8">
      <w:pPr>
        <w:numPr>
          <w:ilvl w:val="0"/>
          <w:numId w:val="29"/>
        </w:numPr>
        <w:spacing w:before="160"/>
        <w:rPr>
          <w:lang w:val="ru-RU"/>
        </w:rPr>
      </w:pPr>
      <w:r w:rsidRPr="00C874C8">
        <w:rPr>
          <w:b/>
          <w:bCs/>
          <w:lang w:val="ru-RU"/>
        </w:rPr>
        <w:t>Доказательства:</w:t>
      </w:r>
      <w:r w:rsidRPr="00C874C8">
        <w:rPr>
          <w:lang w:val="ru-RU"/>
        </w:rPr>
        <w:t> Скриншоты или экспорт запросов</w:t>
      </w:r>
    </w:p>
    <w:p w14:paraId="42A6928A" w14:textId="608683AD" w:rsidR="00C874C8" w:rsidRDefault="00C874C8">
      <w:pPr>
        <w:spacing w:after="160" w:line="259" w:lineRule="auto"/>
      </w:pPr>
      <w:r>
        <w:br w:type="page"/>
      </w:r>
    </w:p>
    <w:p w14:paraId="69816ED6" w14:textId="77777777" w:rsidR="00C874C8" w:rsidRDefault="00C874C8" w:rsidP="00C874C8">
      <w:pPr>
        <w:jc w:val="center"/>
        <w:rPr>
          <w:lang w:val="ru-RU"/>
        </w:rPr>
      </w:pPr>
      <w:r>
        <w:rPr>
          <w:lang w:val="ru-RU"/>
        </w:rPr>
        <w:t>ВЫПОЛНЕНИЕ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035"/>
        <w:gridCol w:w="5931"/>
      </w:tblGrid>
      <w:tr w:rsidR="00A15CCC" w14:paraId="447B99E6" w14:textId="77777777" w:rsidTr="007A3E89">
        <w:tc>
          <w:tcPr>
            <w:tcW w:w="3035" w:type="dxa"/>
            <w:tcBorders>
              <w:top w:val="single" w:sz="24" w:space="0" w:color="auto"/>
              <w:left w:val="single" w:sz="24" w:space="0" w:color="auto"/>
            </w:tcBorders>
          </w:tcPr>
          <w:p w14:paraId="5BE8009B" w14:textId="3472A954" w:rsidR="00A15CCC" w:rsidRDefault="00A15CCC" w:rsidP="00A15CCC">
            <w:pPr>
              <w:spacing w:after="0"/>
            </w:pPr>
            <w:r>
              <w:t>ID</w:t>
            </w:r>
          </w:p>
        </w:tc>
        <w:tc>
          <w:tcPr>
            <w:tcW w:w="5931" w:type="dxa"/>
            <w:tcBorders>
              <w:top w:val="single" w:sz="24" w:space="0" w:color="auto"/>
              <w:right w:val="single" w:sz="24" w:space="0" w:color="auto"/>
            </w:tcBorders>
          </w:tcPr>
          <w:p w14:paraId="6E6C1C03" w14:textId="15937122" w:rsidR="00A15CCC" w:rsidRDefault="00A15CCC" w:rsidP="00A15CCC">
            <w:pPr>
              <w:spacing w:after="0"/>
            </w:pPr>
            <w:r>
              <w:t>BR_001</w:t>
            </w:r>
          </w:p>
        </w:tc>
      </w:tr>
      <w:tr w:rsidR="00A15CCC" w:rsidRPr="00A15CCC" w14:paraId="10AACB5C" w14:textId="77777777" w:rsidTr="007A3E89">
        <w:tc>
          <w:tcPr>
            <w:tcW w:w="3035" w:type="dxa"/>
            <w:tcBorders>
              <w:left w:val="single" w:sz="24" w:space="0" w:color="auto"/>
            </w:tcBorders>
          </w:tcPr>
          <w:p w14:paraId="54CBDB4E" w14:textId="24B6E2BA" w:rsidR="00A15CCC" w:rsidRDefault="00A15CCC" w:rsidP="00A15CCC">
            <w:pPr>
              <w:spacing w:after="0"/>
            </w:pPr>
            <w:r>
              <w:t>Summary</w:t>
            </w:r>
          </w:p>
        </w:tc>
        <w:tc>
          <w:tcPr>
            <w:tcW w:w="5931" w:type="dxa"/>
            <w:tcBorders>
              <w:right w:val="single" w:sz="24" w:space="0" w:color="auto"/>
            </w:tcBorders>
          </w:tcPr>
          <w:p w14:paraId="2BA91581" w14:textId="19BDE7D3" w:rsidR="00A15CCC" w:rsidRPr="00A15CCC" w:rsidRDefault="00A15CCC" w:rsidP="00A15CCC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r>
              <w:t>POST</w:t>
            </w:r>
            <w:r w:rsidRPr="00A15CC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создании ресурса не отрабатывает ошибки</w:t>
            </w:r>
            <w:r w:rsidRPr="00A15CCC">
              <w:rPr>
                <w:lang w:val="ru-RU"/>
              </w:rPr>
              <w:t xml:space="preserve"> </w:t>
            </w:r>
          </w:p>
        </w:tc>
      </w:tr>
      <w:tr w:rsidR="00A15CCC" w14:paraId="0EE88BDF" w14:textId="77777777" w:rsidTr="007A3E89">
        <w:tc>
          <w:tcPr>
            <w:tcW w:w="3035" w:type="dxa"/>
            <w:tcBorders>
              <w:left w:val="single" w:sz="24" w:space="0" w:color="auto"/>
            </w:tcBorders>
          </w:tcPr>
          <w:p w14:paraId="2509BEFE" w14:textId="64B0DED3" w:rsidR="00A15CCC" w:rsidRDefault="00A15CCC" w:rsidP="00A15CCC">
            <w:pPr>
              <w:spacing w:after="0"/>
            </w:pPr>
            <w:r>
              <w:t>Severity</w:t>
            </w:r>
          </w:p>
        </w:tc>
        <w:tc>
          <w:tcPr>
            <w:tcW w:w="5931" w:type="dxa"/>
            <w:tcBorders>
              <w:right w:val="single" w:sz="24" w:space="0" w:color="auto"/>
            </w:tcBorders>
          </w:tcPr>
          <w:p w14:paraId="01F0D358" w14:textId="61EC7232" w:rsidR="00A15CCC" w:rsidRDefault="00A15CCC" w:rsidP="00A15CCC">
            <w:pPr>
              <w:spacing w:after="0"/>
            </w:pPr>
            <w:r>
              <w:t>Minor</w:t>
            </w:r>
          </w:p>
        </w:tc>
      </w:tr>
      <w:tr w:rsidR="00A15CCC" w14:paraId="1078F3B6" w14:textId="77777777" w:rsidTr="007A3E89">
        <w:tc>
          <w:tcPr>
            <w:tcW w:w="3035" w:type="dxa"/>
            <w:tcBorders>
              <w:left w:val="single" w:sz="24" w:space="0" w:color="auto"/>
              <w:bottom w:val="single" w:sz="24" w:space="0" w:color="auto"/>
            </w:tcBorders>
          </w:tcPr>
          <w:p w14:paraId="39CD4619" w14:textId="19031FF5" w:rsidR="00A15CCC" w:rsidRDefault="00A15CCC" w:rsidP="00A15CCC">
            <w:pPr>
              <w:spacing w:after="0"/>
            </w:pPr>
            <w:r>
              <w:t>Priority</w:t>
            </w:r>
          </w:p>
        </w:tc>
        <w:tc>
          <w:tcPr>
            <w:tcW w:w="5931" w:type="dxa"/>
            <w:tcBorders>
              <w:bottom w:val="single" w:sz="24" w:space="0" w:color="auto"/>
              <w:right w:val="single" w:sz="24" w:space="0" w:color="auto"/>
            </w:tcBorders>
          </w:tcPr>
          <w:p w14:paraId="13070C8B" w14:textId="3A13922C" w:rsidR="00A15CCC" w:rsidRPr="00A15CCC" w:rsidRDefault="00A15CCC" w:rsidP="00A15CCC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</w:tr>
      <w:tr w:rsidR="00A15CCC" w:rsidRPr="00A15CCC" w14:paraId="7DD9BE5B" w14:textId="77777777" w:rsidTr="007A3E89">
        <w:tc>
          <w:tcPr>
            <w:tcW w:w="3035" w:type="dxa"/>
            <w:tcBorders>
              <w:top w:val="single" w:sz="24" w:space="0" w:color="auto"/>
              <w:left w:val="single" w:sz="24" w:space="0" w:color="auto"/>
            </w:tcBorders>
          </w:tcPr>
          <w:p w14:paraId="03484591" w14:textId="674626C7" w:rsidR="00A15CCC" w:rsidRDefault="00A15CCC" w:rsidP="00A15CCC">
            <w:pPr>
              <w:spacing w:after="0"/>
            </w:pPr>
            <w:r>
              <w:t>Description</w:t>
            </w:r>
          </w:p>
        </w:tc>
        <w:tc>
          <w:tcPr>
            <w:tcW w:w="5931" w:type="dxa"/>
            <w:tcBorders>
              <w:top w:val="single" w:sz="24" w:space="0" w:color="auto"/>
              <w:right w:val="single" w:sz="24" w:space="0" w:color="auto"/>
            </w:tcBorders>
          </w:tcPr>
          <w:p w14:paraId="06A1878C" w14:textId="1FC3F986" w:rsidR="00A15CCC" w:rsidRPr="00A15CCC" w:rsidRDefault="00A15CCC" w:rsidP="00A15CCC">
            <w:pPr>
              <w:spacing w:after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 отправки</w:t>
            </w:r>
            <w:proofErr w:type="gramEnd"/>
            <w:r>
              <w:rPr>
                <w:lang w:val="ru-RU"/>
              </w:rPr>
              <w:t xml:space="preserve"> </w:t>
            </w:r>
            <w:r>
              <w:t>http</w:t>
            </w:r>
            <w:r w:rsidRPr="00A15CC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методом </w:t>
            </w:r>
            <w:r>
              <w:t>POST</w:t>
            </w:r>
            <w:r w:rsidRPr="00A15CC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невалидным</w:t>
            </w:r>
            <w:proofErr w:type="spellEnd"/>
            <w:r>
              <w:rPr>
                <w:lang w:val="ru-RU"/>
              </w:rPr>
              <w:t xml:space="preserve"> телом запроса сервер отвечает: статус код </w:t>
            </w:r>
            <w:r w:rsidRPr="00A15CCC">
              <w:rPr>
                <w:lang w:val="ru-RU"/>
              </w:rPr>
              <w:t>“</w:t>
            </w:r>
            <w:r>
              <w:rPr>
                <w:lang w:val="ru-RU"/>
              </w:rPr>
              <w:t xml:space="preserve">201 </w:t>
            </w:r>
            <w:r>
              <w:t>Created</w:t>
            </w:r>
            <w:r w:rsidRPr="00A15CCC">
              <w:rPr>
                <w:lang w:val="ru-RU"/>
              </w:rPr>
              <w:t>”</w:t>
            </w:r>
          </w:p>
        </w:tc>
      </w:tr>
      <w:tr w:rsidR="00A15CCC" w14:paraId="1768A85E" w14:textId="77777777" w:rsidTr="007A3E89">
        <w:tc>
          <w:tcPr>
            <w:tcW w:w="3035" w:type="dxa"/>
            <w:tcBorders>
              <w:left w:val="single" w:sz="24" w:space="0" w:color="auto"/>
            </w:tcBorders>
          </w:tcPr>
          <w:p w14:paraId="6BD1891E" w14:textId="38EDB6A2" w:rsidR="00A15CCC" w:rsidRDefault="00A15CCC" w:rsidP="00A15CCC">
            <w:pPr>
              <w:spacing w:after="0"/>
            </w:pPr>
            <w:r>
              <w:t>Environment</w:t>
            </w:r>
          </w:p>
        </w:tc>
        <w:tc>
          <w:tcPr>
            <w:tcW w:w="5931" w:type="dxa"/>
            <w:tcBorders>
              <w:right w:val="single" w:sz="24" w:space="0" w:color="auto"/>
            </w:tcBorders>
          </w:tcPr>
          <w:p w14:paraId="6086333D" w14:textId="28EC8D2B" w:rsidR="00A15CCC" w:rsidRDefault="00A15CCC" w:rsidP="00A15CCC">
            <w:pPr>
              <w:spacing w:after="0"/>
            </w:pPr>
            <w:r>
              <w:t>Postman</w:t>
            </w:r>
          </w:p>
        </w:tc>
      </w:tr>
      <w:tr w:rsidR="00A15CCC" w:rsidRPr="007A3E89" w14:paraId="5E6CD7C7" w14:textId="77777777" w:rsidTr="007A3E89">
        <w:tc>
          <w:tcPr>
            <w:tcW w:w="3035" w:type="dxa"/>
            <w:tcBorders>
              <w:left w:val="single" w:sz="24" w:space="0" w:color="auto"/>
            </w:tcBorders>
          </w:tcPr>
          <w:p w14:paraId="4927DD4F" w14:textId="03DE22BE" w:rsidR="00A15CCC" w:rsidRDefault="00A15CCC" w:rsidP="00A15CCC">
            <w:pPr>
              <w:spacing w:after="0"/>
            </w:pPr>
            <w:r>
              <w:t>Steps</w:t>
            </w:r>
          </w:p>
        </w:tc>
        <w:tc>
          <w:tcPr>
            <w:tcW w:w="5931" w:type="dxa"/>
            <w:tcBorders>
              <w:right w:val="single" w:sz="24" w:space="0" w:color="auto"/>
            </w:tcBorders>
          </w:tcPr>
          <w:p w14:paraId="21957E4D" w14:textId="073F8AA3" w:rsid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Привожу список проверок (запросов), статус код ответа на которые был 201 :</w:t>
            </w:r>
          </w:p>
          <w:p w14:paraId="6B42643F" w14:textId="5D0B9D11" w:rsid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A3E89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Отправка запроса при о</w:t>
            </w:r>
            <w:r w:rsidRPr="007A3E89">
              <w:rPr>
                <w:lang w:val="ru-RU"/>
              </w:rPr>
              <w:t>тсутстви</w:t>
            </w:r>
            <w:r>
              <w:rPr>
                <w:lang w:val="ru-RU"/>
              </w:rPr>
              <w:t>и</w:t>
            </w:r>
            <w:r w:rsidRPr="007A3E89">
              <w:rPr>
                <w:lang w:val="ru-RU"/>
              </w:rPr>
              <w:t xml:space="preserve"> обязательного заголовка Content-Type</w:t>
            </w:r>
          </w:p>
          <w:p w14:paraId="6D0CAB29" w14:textId="18DD7FAB" w:rsidR="007A3E89" w:rsidRP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rPr>
                <w:lang w:val="ru-RU"/>
              </w:rPr>
              <w:t>Отправка запроса при</w:t>
            </w:r>
            <w:r>
              <w:rPr>
                <w:lang w:val="ru-RU"/>
              </w:rPr>
              <w:t xml:space="preserve"> н</w:t>
            </w:r>
            <w:r w:rsidRPr="007A3E89">
              <w:rPr>
                <w:lang w:val="ru-RU"/>
              </w:rPr>
              <w:t>еправильн</w:t>
            </w:r>
            <w:r>
              <w:rPr>
                <w:lang w:val="ru-RU"/>
              </w:rPr>
              <w:t>ом</w:t>
            </w:r>
            <w:r w:rsidRPr="007A3E89">
              <w:rPr>
                <w:lang w:val="ru-RU"/>
              </w:rPr>
              <w:t xml:space="preserve"> тип</w:t>
            </w:r>
            <w:r>
              <w:rPr>
                <w:lang w:val="ru-RU"/>
              </w:rPr>
              <w:t>е</w:t>
            </w:r>
            <w:r w:rsidRPr="007A3E89">
              <w:rPr>
                <w:lang w:val="ru-RU"/>
              </w:rPr>
              <w:t xml:space="preserve"> данных (</w:t>
            </w:r>
            <w:proofErr w:type="spellStart"/>
            <w:r w:rsidRPr="007A3E89">
              <w:rPr>
                <w:lang w:val="ru-RU"/>
              </w:rPr>
              <w:t>userId</w:t>
            </w:r>
            <w:proofErr w:type="spellEnd"/>
            <w:r w:rsidRPr="007A3E89">
              <w:rPr>
                <w:lang w:val="ru-RU"/>
              </w:rPr>
              <w:t>: "</w:t>
            </w:r>
            <w:proofErr w:type="spellStart"/>
            <w:r w:rsidRPr="007A3E89">
              <w:rPr>
                <w:lang w:val="ru-RU"/>
              </w:rPr>
              <w:t>string</w:t>
            </w:r>
            <w:proofErr w:type="spellEnd"/>
            <w:r w:rsidRPr="007A3E89">
              <w:rPr>
                <w:lang w:val="ru-RU"/>
              </w:rPr>
              <w:t>" вместо числа)</w:t>
            </w:r>
          </w:p>
          <w:p w14:paraId="1A0F41DA" w14:textId="32074C1C" w:rsidR="007A3E89" w:rsidRP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>
              <w:rPr>
                <w:lang w:val="ru-RU"/>
              </w:rPr>
              <w:t>Отправка запроса при</w:t>
            </w:r>
            <w:r w:rsidRPr="007A3E8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</w:t>
            </w:r>
            <w:r w:rsidRPr="007A3E89">
              <w:rPr>
                <w:lang w:val="ru-RU"/>
              </w:rPr>
              <w:t>еполны</w:t>
            </w:r>
            <w:r>
              <w:rPr>
                <w:lang w:val="ru-RU"/>
              </w:rPr>
              <w:t>х</w:t>
            </w:r>
            <w:r w:rsidRPr="007A3E89">
              <w:rPr>
                <w:lang w:val="ru-RU"/>
              </w:rPr>
              <w:t xml:space="preserve"> данны</w:t>
            </w:r>
            <w:r>
              <w:rPr>
                <w:lang w:val="ru-RU"/>
              </w:rPr>
              <w:t>х</w:t>
            </w:r>
            <w:r w:rsidRPr="007A3E89">
              <w:rPr>
                <w:lang w:val="ru-RU"/>
              </w:rPr>
              <w:t xml:space="preserve"> (отсутствие поля </w:t>
            </w:r>
            <w:proofErr w:type="spellStart"/>
            <w:r w:rsidRPr="007A3E89">
              <w:rPr>
                <w:lang w:val="ru-RU"/>
              </w:rPr>
              <w:t>title</w:t>
            </w:r>
            <w:proofErr w:type="spellEnd"/>
            <w:r w:rsidRPr="007A3E89">
              <w:rPr>
                <w:lang w:val="ru-RU"/>
              </w:rPr>
              <w:t>)</w:t>
            </w:r>
          </w:p>
          <w:p w14:paraId="1961F7D1" w14:textId="595E01C7" w:rsidR="00A15CCC" w:rsidRP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>
              <w:rPr>
                <w:lang w:val="ru-RU"/>
              </w:rPr>
              <w:t xml:space="preserve">Отправка запроса </w:t>
            </w:r>
            <w:r>
              <w:rPr>
                <w:lang w:val="ru-RU"/>
              </w:rPr>
              <w:t>с п</w:t>
            </w:r>
            <w:r w:rsidRPr="007A3E89">
              <w:rPr>
                <w:lang w:val="ru-RU"/>
              </w:rPr>
              <w:t>уст</w:t>
            </w:r>
            <w:r>
              <w:rPr>
                <w:lang w:val="ru-RU"/>
              </w:rPr>
              <w:t>ым</w:t>
            </w:r>
            <w:r w:rsidRPr="007A3E89">
              <w:rPr>
                <w:lang w:val="ru-RU"/>
              </w:rPr>
              <w:t xml:space="preserve"> JSON-объект</w:t>
            </w:r>
            <w:r>
              <w:rPr>
                <w:lang w:val="ru-RU"/>
              </w:rPr>
              <w:t>ом</w:t>
            </w:r>
            <w:r w:rsidRPr="007A3E89">
              <w:rPr>
                <w:lang w:val="ru-RU"/>
              </w:rPr>
              <w:t xml:space="preserve"> ({})</w:t>
            </w:r>
          </w:p>
        </w:tc>
      </w:tr>
      <w:tr w:rsidR="00A15CCC" w14:paraId="6E7D88BE" w14:textId="77777777" w:rsidTr="007A3E89">
        <w:tc>
          <w:tcPr>
            <w:tcW w:w="3035" w:type="dxa"/>
            <w:tcBorders>
              <w:left w:val="single" w:sz="24" w:space="0" w:color="auto"/>
            </w:tcBorders>
          </w:tcPr>
          <w:p w14:paraId="4353D28D" w14:textId="4BBEFB00" w:rsidR="00A15CCC" w:rsidRPr="00A15CCC" w:rsidRDefault="00A15CCC" w:rsidP="00A15CCC">
            <w:pPr>
              <w:spacing w:after="0"/>
              <w:rPr>
                <w:lang w:val="ru-RU"/>
              </w:rPr>
            </w:pPr>
            <w:r>
              <w:t>A</w:t>
            </w:r>
            <w:r w:rsidRPr="00A15CCC">
              <w:t>ctual result</w:t>
            </w:r>
          </w:p>
        </w:tc>
        <w:tc>
          <w:tcPr>
            <w:tcW w:w="5931" w:type="dxa"/>
            <w:tcBorders>
              <w:right w:val="single" w:sz="24" w:space="0" w:color="auto"/>
            </w:tcBorders>
          </w:tcPr>
          <w:p w14:paraId="01C144EA" w14:textId="7C593140" w:rsidR="00A15CCC" w:rsidRDefault="007A3E89" w:rsidP="00A15CCC">
            <w:pPr>
              <w:spacing w:after="0"/>
            </w:pPr>
            <w:r>
              <w:t>Status code: 201 Created</w:t>
            </w:r>
          </w:p>
        </w:tc>
      </w:tr>
      <w:tr w:rsidR="007A3E89" w14:paraId="11AAA2C3" w14:textId="77777777" w:rsidTr="007A3E89">
        <w:tc>
          <w:tcPr>
            <w:tcW w:w="3035" w:type="dxa"/>
            <w:tcBorders>
              <w:left w:val="single" w:sz="24" w:space="0" w:color="auto"/>
              <w:bottom w:val="single" w:sz="24" w:space="0" w:color="auto"/>
            </w:tcBorders>
          </w:tcPr>
          <w:p w14:paraId="0CA5856A" w14:textId="7C0DA467" w:rsidR="007A3E89" w:rsidRPr="00A15CCC" w:rsidRDefault="007A3E89" w:rsidP="007A3E89">
            <w:pPr>
              <w:spacing w:after="0"/>
              <w:rPr>
                <w:lang w:val="ru-RU"/>
              </w:rPr>
            </w:pPr>
            <w:r>
              <w:t>E</w:t>
            </w:r>
            <w:r w:rsidRPr="00A15CCC">
              <w:rPr>
                <w:lang w:val="ru-RU"/>
              </w:rPr>
              <w:t>xpected result</w:t>
            </w:r>
          </w:p>
        </w:tc>
        <w:tc>
          <w:tcPr>
            <w:tcW w:w="5931" w:type="dxa"/>
            <w:tcBorders>
              <w:bottom w:val="single" w:sz="24" w:space="0" w:color="auto"/>
              <w:right w:val="single" w:sz="24" w:space="0" w:color="auto"/>
            </w:tcBorders>
          </w:tcPr>
          <w:p w14:paraId="44FBF9CA" w14:textId="1DF91E77" w:rsidR="007A3E89" w:rsidRDefault="007A3E89" w:rsidP="007A3E89">
            <w:pPr>
              <w:spacing w:after="0"/>
            </w:pPr>
            <w:r>
              <w:t>Status code: 4xx</w:t>
            </w:r>
          </w:p>
        </w:tc>
      </w:tr>
      <w:tr w:rsidR="007A3E89" w14:paraId="7E7BAC2E" w14:textId="77777777" w:rsidTr="007A3E89">
        <w:tc>
          <w:tcPr>
            <w:tcW w:w="30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28CD0DF7" w14:textId="0D32675B" w:rsidR="007A3E89" w:rsidRDefault="007A3E89" w:rsidP="007A3E89">
            <w:pPr>
              <w:spacing w:after="0"/>
            </w:pPr>
            <w:r>
              <w:t>Add info</w:t>
            </w:r>
          </w:p>
        </w:tc>
        <w:tc>
          <w:tcPr>
            <w:tcW w:w="593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2F0A2D" w14:textId="6409BCB2" w:rsidR="007A3E89" w:rsidRPr="007A3E89" w:rsidRDefault="007A3E89" w:rsidP="007A3E8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Ссылка на коллекцию (метод </w:t>
            </w:r>
            <w:r>
              <w:t>POST</w:t>
            </w:r>
            <w:r w:rsidRPr="007A3E89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имя POST_/</w:t>
            </w:r>
            <w:proofErr w:type="spellStart"/>
            <w:r>
              <w:rPr>
                <w:lang w:val="ru-RU"/>
              </w:rPr>
              <w:t>posts</w:t>
            </w:r>
            <w:proofErr w:type="spellEnd"/>
            <w:r>
              <w:rPr>
                <w:lang w:val="ru-RU"/>
              </w:rPr>
              <w:t>)</w:t>
            </w:r>
          </w:p>
          <w:p w14:paraId="5D9D8171" w14:textId="113862B2" w:rsidR="007A3E89" w:rsidRDefault="007A3E89" w:rsidP="007A3E89">
            <w:pPr>
              <w:spacing w:after="0"/>
            </w:pPr>
            <w:r w:rsidRPr="007A3E89">
              <w:t>https://grzhenevskijigor.postman.co/workspace/Grzhenevskij-Igor's-Workspace~7e75ece6-41e0-430e-8ee6-9ac0c748c74a/collection/45056689-be4701cf-9d8a-43f3-8b1f-28eb76c111c0?action=share&amp;creator=45056689</w:t>
            </w:r>
          </w:p>
        </w:tc>
      </w:tr>
    </w:tbl>
    <w:p w14:paraId="23766329" w14:textId="4B953404" w:rsidR="00D3282A" w:rsidRPr="00C874C8" w:rsidRDefault="00D3282A" w:rsidP="00C874C8">
      <w:pPr>
        <w:spacing w:before="160"/>
      </w:pPr>
    </w:p>
    <w:sectPr w:rsidR="00D3282A" w:rsidRPr="00C874C8" w:rsidSect="006C0159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B0E1" w14:textId="77777777" w:rsidR="00807FAC" w:rsidRDefault="00807FAC">
      <w:pPr>
        <w:spacing w:after="0" w:line="240" w:lineRule="auto"/>
      </w:pPr>
      <w:r>
        <w:separator/>
      </w:r>
    </w:p>
  </w:endnote>
  <w:endnote w:type="continuationSeparator" w:id="0">
    <w:p w14:paraId="08DF72AF" w14:textId="77777777" w:rsidR="00807FAC" w:rsidRDefault="008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3F9FF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EEB0C" w14:textId="77777777" w:rsidR="00807FAC" w:rsidRDefault="00807FAC">
      <w:pPr>
        <w:spacing w:after="0" w:line="240" w:lineRule="auto"/>
      </w:pPr>
      <w:r>
        <w:separator/>
      </w:r>
    </w:p>
  </w:footnote>
  <w:footnote w:type="continuationSeparator" w:id="0">
    <w:p w14:paraId="078470B3" w14:textId="77777777" w:rsidR="00807FAC" w:rsidRDefault="0080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17754C"/>
    <w:multiLevelType w:val="multilevel"/>
    <w:tmpl w:val="5CC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06930"/>
    <w:multiLevelType w:val="multilevel"/>
    <w:tmpl w:val="5986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486"/>
    <w:multiLevelType w:val="multilevel"/>
    <w:tmpl w:val="8B5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2580919">
    <w:abstractNumId w:val="15"/>
  </w:num>
  <w:num w:numId="2" w16cid:durableId="1582909249">
    <w:abstractNumId w:val="13"/>
  </w:num>
  <w:num w:numId="3" w16cid:durableId="1063068501">
    <w:abstractNumId w:val="13"/>
  </w:num>
  <w:num w:numId="4" w16cid:durableId="216166804">
    <w:abstractNumId w:val="13"/>
  </w:num>
  <w:num w:numId="5" w16cid:durableId="1008674696">
    <w:abstractNumId w:val="13"/>
  </w:num>
  <w:num w:numId="6" w16cid:durableId="1540241791">
    <w:abstractNumId w:val="13"/>
  </w:num>
  <w:num w:numId="7" w16cid:durableId="1814834672">
    <w:abstractNumId w:val="13"/>
  </w:num>
  <w:num w:numId="8" w16cid:durableId="1280573723">
    <w:abstractNumId w:val="13"/>
  </w:num>
  <w:num w:numId="9" w16cid:durableId="2011906442">
    <w:abstractNumId w:val="13"/>
  </w:num>
  <w:num w:numId="10" w16cid:durableId="1190492826">
    <w:abstractNumId w:val="13"/>
  </w:num>
  <w:num w:numId="11" w16cid:durableId="560752692">
    <w:abstractNumId w:val="13"/>
  </w:num>
  <w:num w:numId="12" w16cid:durableId="1612472680">
    <w:abstractNumId w:val="13"/>
  </w:num>
  <w:num w:numId="13" w16cid:durableId="631177900">
    <w:abstractNumId w:val="17"/>
  </w:num>
  <w:num w:numId="14" w16cid:durableId="937131393">
    <w:abstractNumId w:val="16"/>
  </w:num>
  <w:num w:numId="15" w16cid:durableId="865365226">
    <w:abstractNumId w:val="18"/>
  </w:num>
  <w:num w:numId="16" w16cid:durableId="826673123">
    <w:abstractNumId w:val="14"/>
  </w:num>
  <w:num w:numId="17" w16cid:durableId="763842225">
    <w:abstractNumId w:val="9"/>
  </w:num>
  <w:num w:numId="18" w16cid:durableId="1978953159">
    <w:abstractNumId w:val="7"/>
  </w:num>
  <w:num w:numId="19" w16cid:durableId="1719086185">
    <w:abstractNumId w:val="6"/>
  </w:num>
  <w:num w:numId="20" w16cid:durableId="575283691">
    <w:abstractNumId w:val="5"/>
  </w:num>
  <w:num w:numId="21" w16cid:durableId="1078476073">
    <w:abstractNumId w:val="4"/>
  </w:num>
  <w:num w:numId="22" w16cid:durableId="97453488">
    <w:abstractNumId w:val="8"/>
  </w:num>
  <w:num w:numId="23" w16cid:durableId="1928535156">
    <w:abstractNumId w:val="3"/>
  </w:num>
  <w:num w:numId="24" w16cid:durableId="346441373">
    <w:abstractNumId w:val="2"/>
  </w:num>
  <w:num w:numId="25" w16cid:durableId="2117483762">
    <w:abstractNumId w:val="1"/>
  </w:num>
  <w:num w:numId="26" w16cid:durableId="1102723659">
    <w:abstractNumId w:val="0"/>
  </w:num>
  <w:num w:numId="27" w16cid:durableId="1286691844">
    <w:abstractNumId w:val="12"/>
  </w:num>
  <w:num w:numId="28" w16cid:durableId="236013884">
    <w:abstractNumId w:val="11"/>
  </w:num>
  <w:num w:numId="29" w16cid:durableId="456417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72"/>
    <w:rsid w:val="000A0F9B"/>
    <w:rsid w:val="00123E1E"/>
    <w:rsid w:val="0013591F"/>
    <w:rsid w:val="00150539"/>
    <w:rsid w:val="001D3F42"/>
    <w:rsid w:val="00216BF8"/>
    <w:rsid w:val="0024640E"/>
    <w:rsid w:val="002C1B16"/>
    <w:rsid w:val="00311472"/>
    <w:rsid w:val="00412084"/>
    <w:rsid w:val="006C0159"/>
    <w:rsid w:val="00771F16"/>
    <w:rsid w:val="0078294C"/>
    <w:rsid w:val="007A3E89"/>
    <w:rsid w:val="00807FAC"/>
    <w:rsid w:val="008B6008"/>
    <w:rsid w:val="00971DEC"/>
    <w:rsid w:val="009B4CB6"/>
    <w:rsid w:val="009D4FEC"/>
    <w:rsid w:val="00A15CCC"/>
    <w:rsid w:val="00B64B70"/>
    <w:rsid w:val="00B66857"/>
    <w:rsid w:val="00BA3B94"/>
    <w:rsid w:val="00C07BE9"/>
    <w:rsid w:val="00C874C8"/>
    <w:rsid w:val="00D3282A"/>
    <w:rsid w:val="00DE5E4E"/>
    <w:rsid w:val="00F529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43E52"/>
  <w15:chartTrackingRefBased/>
  <w15:docId w15:val="{E9DBCB57-FE60-4D98-8F3B-CDD8C80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CB6"/>
    <w:pPr>
      <w:spacing w:after="100" w:line="264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Normal (Web)"/>
    <w:basedOn w:val="a"/>
    <w:uiPriority w:val="99"/>
    <w:semiHidden/>
    <w:unhideWhenUsed/>
    <w:rsid w:val="00150539"/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unhideWhenUsed/>
    <w:qFormat/>
    <w:rsid w:val="00150539"/>
    <w:pPr>
      <w:ind w:left="720"/>
      <w:contextualSpacing/>
    </w:pPr>
  </w:style>
  <w:style w:type="table" w:styleId="aff8">
    <w:name w:val="Table Grid"/>
    <w:basedOn w:val="a1"/>
    <w:uiPriority w:val="39"/>
    <w:rsid w:val="009B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Unresolved Mention"/>
    <w:basedOn w:val="a0"/>
    <w:uiPriority w:val="99"/>
    <w:semiHidden/>
    <w:unhideWhenUsed/>
    <w:rsid w:val="00DE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BOOST\AppData\Roaming\Microsoft\Templates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90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Часть 1: Исследовательское тестирование (Exploratory Testing)</vt:lpstr>
      <vt:lpstr>Часть 2: Тестирование создания ресурса (POST)</vt:lpstr>
      <vt:lpstr>Часть 3: Документирование дефекта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PCBOOST</dc:creator>
  <cp:keywords/>
  <dc:description/>
  <cp:lastModifiedBy>My+Office</cp:lastModifiedBy>
  <cp:revision>1</cp:revision>
  <dcterms:created xsi:type="dcterms:W3CDTF">2025-09-09T11:12:00Z</dcterms:created>
  <dcterms:modified xsi:type="dcterms:W3CDTF">2025-09-09T12:42:00Z</dcterms:modified>
</cp:coreProperties>
</file>